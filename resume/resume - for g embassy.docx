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168C" w14:textId="77777777"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8ABADA" wp14:editId="582F0760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14:paraId="1803E150" w14:textId="77777777"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14:paraId="67E7757B" w14:textId="77777777" w:rsidR="002667E9" w:rsidRPr="00BD03E4" w:rsidRDefault="00ED46D6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14:paraId="3592CB19" w14:textId="77777777" w:rsidR="002667E9" w:rsidRPr="00BD03E4" w:rsidRDefault="00ED46D6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</w:t>
        </w:r>
        <w:proofErr w:type="spellStart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</w:t>
        </w:r>
        <w:proofErr w:type="spellStart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14:paraId="5B8648A2" w14:textId="77777777"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499D64CA" w14:textId="77777777"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36306F7A" w14:textId="77777777"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p w14:paraId="44D17E4B" w14:textId="77777777" w:rsidR="00E11B6F" w:rsidRDefault="00E11B6F" w:rsidP="00C35242">
      <w:pPr>
        <w:pStyle w:val="Heading2"/>
        <w:jc w:val="left"/>
        <w:rPr>
          <w:rFonts w:ascii="Century Gothic" w:hAnsi="Century Gothic"/>
          <w:sz w:val="18"/>
          <w:szCs w:val="18"/>
        </w:r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14:paraId="7B3169D8" w14:textId="33E6DED0"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14:paraId="6C771EA7" w14:textId="5954BDAF" w:rsidR="009041BB" w:rsidRPr="00E11B6F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AC0F9" wp14:editId="2C09D4CB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0DFD558" w14:textId="77777777"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14:paraId="1608615F" w14:textId="77777777" w:rsidR="00722C14" w:rsidRDefault="00722C14" w:rsidP="00722C14"/>
    <w:p w14:paraId="5A8C292A" w14:textId="77777777"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14:paraId="4E141E2D" w14:textId="77777777"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53C67" wp14:editId="655AE7EC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14:paraId="74D69017" w14:textId="77777777"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14:paraId="6662CA33" w14:textId="77777777"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  <w:r w:rsidR="00B4045C">
        <w:rPr>
          <w:rFonts w:ascii="Century Gothic" w:hAnsi="Century Gothic"/>
          <w:sz w:val="18"/>
          <w:szCs w:val="18"/>
        </w:rPr>
        <w:t>.</w:t>
      </w:r>
    </w:p>
    <w:p w14:paraId="76F3EC80" w14:textId="77777777"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14:paraId="06C4F2E0" w14:textId="77777777"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14:paraId="4CA61EF7" w14:textId="77777777"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14:paraId="1BFECE49" w14:textId="77777777"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14:paraId="193C9738" w14:textId="77777777"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14:paraId="44820ADF" w14:textId="77777777" w:rsidR="004E4569" w:rsidRDefault="004E4569" w:rsidP="004E4569"/>
    <w:p w14:paraId="4BE7EA72" w14:textId="77777777"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14:paraId="1B1A04A9" w14:textId="77777777"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044E3" wp14:editId="32DFB7D8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14:paraId="50319ACA" w14:textId="401E7731"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B4045C">
        <w:rPr>
          <w:rFonts w:ascii="Century Gothic" w:hAnsi="Century Gothic"/>
          <w:b/>
          <w:sz w:val="18"/>
          <w:szCs w:val="18"/>
        </w:rPr>
        <w:t>ava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B4045C">
        <w:rPr>
          <w:rFonts w:ascii="Century Gothic" w:hAnsi="Century Gothic"/>
          <w:b/>
          <w:sz w:val="18"/>
          <w:szCs w:val="18"/>
        </w:rPr>
        <w:t xml:space="preserve">cript, </w:t>
      </w:r>
      <w:r w:rsidR="00B4045C" w:rsidRPr="00B4045C">
        <w:rPr>
          <w:rFonts w:ascii="Century Gothic" w:hAnsi="Century Gothic"/>
          <w:b/>
          <w:sz w:val="18"/>
          <w:szCs w:val="18"/>
        </w:rPr>
        <w:t>Typescript</w:t>
      </w:r>
      <w:r w:rsidR="00B4045C">
        <w:rPr>
          <w:rFonts w:ascii="Century Gothic" w:hAnsi="Century Gothic"/>
          <w:sz w:val="18"/>
          <w:szCs w:val="18"/>
        </w:rPr>
        <w:t>,</w:t>
      </w:r>
      <w:r w:rsidR="00874931">
        <w:rPr>
          <w:rFonts w:ascii="Century Gothic" w:hAnsi="Century Gothic"/>
          <w:sz w:val="18"/>
          <w:szCs w:val="18"/>
        </w:rPr>
        <w:t xml:space="preserve"> </w:t>
      </w:r>
      <w:r w:rsidR="00AB499C" w:rsidRPr="00874931">
        <w:rPr>
          <w:rFonts w:ascii="Century Gothic" w:hAnsi="Century Gothic"/>
          <w:b/>
          <w:bCs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C5865">
        <w:rPr>
          <w:rFonts w:ascii="Century Gothic" w:hAnsi="Century Gothic"/>
          <w:sz w:val="18"/>
          <w:szCs w:val="18"/>
        </w:rPr>
        <w:t>Solidity</w:t>
      </w:r>
    </w:p>
    <w:p w14:paraId="1A0C1798" w14:textId="77777777" w:rsidR="00646FAE" w:rsidRPr="00B4045C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B4045C">
        <w:rPr>
          <w:rFonts w:ascii="Century Gothic" w:hAnsi="Century Gothic"/>
          <w:sz w:val="18"/>
          <w:szCs w:val="18"/>
        </w:rPr>
        <w:t xml:space="preserve">: </w:t>
      </w:r>
      <w:r w:rsidR="005B69E2" w:rsidRPr="00B4045C">
        <w:rPr>
          <w:rFonts w:ascii="Century Gothic" w:hAnsi="Century Gothic"/>
          <w:b/>
          <w:sz w:val="18"/>
          <w:szCs w:val="18"/>
        </w:rPr>
        <w:t>.NET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B4045C">
        <w:rPr>
          <w:rFonts w:ascii="Century Gothic" w:hAnsi="Century Gothic"/>
          <w:b/>
          <w:sz w:val="18"/>
          <w:szCs w:val="18"/>
        </w:rPr>
        <w:t>.</w:t>
      </w:r>
      <w:r w:rsidR="00A86E7E" w:rsidRPr="00B4045C">
        <w:rPr>
          <w:rFonts w:ascii="Century Gothic" w:hAnsi="Century Gothic"/>
          <w:b/>
          <w:sz w:val="18"/>
          <w:szCs w:val="18"/>
        </w:rPr>
        <w:t>NET</w:t>
      </w:r>
      <w:r w:rsidR="005B69E2" w:rsidRPr="00B4045C">
        <w:rPr>
          <w:rFonts w:ascii="Century Gothic" w:hAnsi="Century Gothic"/>
          <w:b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2600A2" w:rsidRPr="002600A2">
        <w:rPr>
          <w:rFonts w:ascii="Century Gothic" w:hAnsi="Century Gothic"/>
          <w:sz w:val="18"/>
          <w:szCs w:val="18"/>
        </w:rPr>
        <w:t>Blazor</w:t>
      </w:r>
      <w:proofErr w:type="spellEnd"/>
      <w:r w:rsidR="002600A2">
        <w:rPr>
          <w:rFonts w:ascii="Century Gothic" w:hAnsi="Century Gothic"/>
          <w:sz w:val="18"/>
          <w:szCs w:val="18"/>
        </w:rPr>
        <w:t>,</w:t>
      </w:r>
      <w:r w:rsidR="00B4045C">
        <w:rPr>
          <w:rFonts w:ascii="Century Gothic" w:hAnsi="Century Gothic"/>
          <w:sz w:val="18"/>
          <w:szCs w:val="18"/>
        </w:rPr>
        <w:t xml:space="preserve"> Node.JS, </w:t>
      </w:r>
      <w:r w:rsidR="00673531" w:rsidRPr="00B4045C">
        <w:rPr>
          <w:rFonts w:ascii="Century Gothic" w:hAnsi="Century Gothic"/>
          <w:b/>
          <w:sz w:val="18"/>
          <w:szCs w:val="18"/>
        </w:rPr>
        <w:t>React</w:t>
      </w:r>
      <w:r w:rsidR="00B4045C">
        <w:rPr>
          <w:rFonts w:ascii="Century Gothic" w:hAnsi="Century Gothic"/>
          <w:b/>
          <w:sz w:val="18"/>
          <w:szCs w:val="18"/>
        </w:rPr>
        <w:t xml:space="preserve">, </w:t>
      </w:r>
      <w:r w:rsidR="00B4045C" w:rsidRPr="00874931">
        <w:rPr>
          <w:rFonts w:ascii="Century Gothic" w:hAnsi="Century Gothic"/>
          <w:b/>
          <w:bCs/>
          <w:sz w:val="18"/>
          <w:szCs w:val="18"/>
        </w:rPr>
        <w:t>Laravel</w:t>
      </w:r>
    </w:p>
    <w:p w14:paraId="5CF1DE62" w14:textId="77777777" w:rsidR="00B4045C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 xml:space="preserve">: </w:t>
      </w:r>
      <w:r w:rsidR="00B4045C">
        <w:rPr>
          <w:rFonts w:ascii="Century Gothic" w:hAnsi="Century Gothic"/>
          <w:sz w:val="18"/>
          <w:szCs w:val="18"/>
        </w:rPr>
        <w:t xml:space="preserve">Power BI, </w:t>
      </w:r>
      <w:r>
        <w:rPr>
          <w:rFonts w:ascii="Century Gothic" w:hAnsi="Century Gothic"/>
          <w:sz w:val="18"/>
          <w:szCs w:val="18"/>
        </w:rPr>
        <w:t>RDLC, Crystal Report, SSRS</w:t>
      </w:r>
    </w:p>
    <w:p w14:paraId="45ED5056" w14:textId="77777777"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 xml:space="preserve">: MSSQL, </w:t>
      </w:r>
      <w:proofErr w:type="spellStart"/>
      <w:r w:rsidR="00847B35">
        <w:rPr>
          <w:rFonts w:ascii="Century Gothic" w:hAnsi="Century Gothic"/>
          <w:sz w:val="18"/>
          <w:szCs w:val="18"/>
        </w:rPr>
        <w:t>MySql</w:t>
      </w:r>
      <w:proofErr w:type="spellEnd"/>
      <w:r w:rsidR="00847B35">
        <w:rPr>
          <w:rFonts w:ascii="Century Gothic" w:hAnsi="Century Gothic"/>
          <w:sz w:val="18"/>
          <w:szCs w:val="18"/>
        </w:rPr>
        <w:t>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14:paraId="3C2FBAF3" w14:textId="77777777"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085565" w:rsidRPr="00085565">
        <w:rPr>
          <w:rFonts w:ascii="Century Gothic" w:hAnsi="Century Gothic"/>
          <w:sz w:val="18"/>
          <w:szCs w:val="18"/>
        </w:rPr>
        <w:t>SignalR</w:t>
      </w:r>
      <w:proofErr w:type="spellEnd"/>
    </w:p>
    <w:p w14:paraId="0E23CF9A" w14:textId="77777777"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14:paraId="0EDFF9D3" w14:textId="77777777"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DE1F47">
        <w:rPr>
          <w:rFonts w:ascii="Century Gothic" w:hAnsi="Century Gothic"/>
          <w:sz w:val="18"/>
          <w:szCs w:val="18"/>
        </w:rPr>
        <w:t>GraphQL</w:t>
      </w:r>
      <w:proofErr w:type="spellEnd"/>
      <w:r w:rsidR="002C0F5D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C0F5D">
        <w:rPr>
          <w:rFonts w:ascii="Century Gothic" w:hAnsi="Century Gothic"/>
          <w:sz w:val="18"/>
          <w:szCs w:val="18"/>
        </w:rPr>
        <w:t>BlockChain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18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F3B41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EF3B41">
        <w:rPr>
          <w:rFonts w:ascii="Century Gothic" w:hAnsi="Century Gothic"/>
          <w:sz w:val="18"/>
          <w:szCs w:val="18"/>
        </w:rPr>
        <w:t>moq</w:t>
      </w:r>
      <w:proofErr w:type="spellEnd"/>
      <w:r w:rsidR="00EF3B41">
        <w:rPr>
          <w:rFonts w:ascii="Century Gothic" w:hAnsi="Century Gothic"/>
          <w:sz w:val="18"/>
          <w:szCs w:val="18"/>
        </w:rPr>
        <w:t>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  <w:r w:rsidR="005E079E">
        <w:rPr>
          <w:rFonts w:ascii="Century Gothic" w:hAnsi="Century Gothic"/>
          <w:sz w:val="18"/>
          <w:szCs w:val="18"/>
        </w:rPr>
        <w:t xml:space="preserve"> (</w:t>
      </w:r>
      <w:hyperlink r:id="rId19" w:history="1">
        <w:r w:rsidR="005E079E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5E079E">
        <w:rPr>
          <w:rFonts w:ascii="Century Gothic" w:hAnsi="Century Gothic"/>
          <w:sz w:val="18"/>
          <w:szCs w:val="18"/>
        </w:rPr>
        <w:t>)</w:t>
      </w:r>
    </w:p>
    <w:p w14:paraId="417FD3F1" w14:textId="77777777"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>: Docker,</w:t>
      </w:r>
      <w:r w:rsidR="005E079E">
        <w:rPr>
          <w:rFonts w:ascii="Century Gothic" w:hAnsi="Century Gothic"/>
          <w:sz w:val="18"/>
          <w:szCs w:val="18"/>
        </w:rPr>
        <w:t xml:space="preserve"> </w:t>
      </w:r>
      <w:r w:rsidR="005E079E" w:rsidRPr="005E079E">
        <w:rPr>
          <w:rFonts w:ascii="Century Gothic" w:hAnsi="Century Gothic"/>
          <w:sz w:val="18"/>
          <w:szCs w:val="18"/>
        </w:rPr>
        <w:t>Kubernetes</w:t>
      </w:r>
      <w:r w:rsidR="005E079E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0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</w:p>
    <w:p w14:paraId="5FF2988B" w14:textId="77777777"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14:paraId="78D2FE16" w14:textId="77777777"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14:paraId="516A79EB" w14:textId="77777777"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CAB37" wp14:editId="54613D56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2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14:paraId="7CD403CF" w14:textId="77777777"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14:paraId="6CA31B6D" w14:textId="77777777"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48600EEC" w14:textId="77777777" w:rsidR="005B69E2" w:rsidRPr="00447674" w:rsidRDefault="00ED46D6" w:rsidP="00E25C66">
      <w:hyperlink r:id="rId23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14:paraId="282943FC" w14:textId="77777777"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14:paraId="5221E2A1" w14:textId="77777777"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79000A49" w14:textId="77777777" w:rsidR="00E56F21" w:rsidRPr="00F52B9C" w:rsidRDefault="00ED46D6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4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14:paraId="11977D85" w14:textId="77777777"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14:paraId="7E11DF12" w14:textId="77777777" w:rsidR="00E11B6F" w:rsidRDefault="00E11B6F" w:rsidP="00B90AD7">
      <w:pPr>
        <w:pStyle w:val="Heading2"/>
        <w:jc w:val="left"/>
        <w:rPr>
          <w:rFonts w:ascii="Century Gothic" w:hAnsi="Century Gothic"/>
          <w:b/>
          <w:sz w:val="18"/>
          <w:szCs w:val="18"/>
        </w:rPr>
      </w:pPr>
    </w:p>
    <w:p w14:paraId="0DE1F7FC" w14:textId="32CF0658"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Projects</w:t>
      </w:r>
    </w:p>
    <w:p w14:paraId="152686E4" w14:textId="0A097CB4" w:rsidR="00C173C6" w:rsidRDefault="00C173C6" w:rsidP="00C173C6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33451" wp14:editId="20FAB223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4820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BH9ws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  <w:hyperlink r:id="rId25" w:history="1">
        <w:r w:rsidRPr="00C173C6">
          <w:rPr>
            <w:rStyle w:val="Hyperlink"/>
            <w:rFonts w:ascii="Century Gothic" w:hAnsi="Century Gothic"/>
            <w:b/>
            <w:sz w:val="18"/>
            <w:szCs w:val="18"/>
          </w:rPr>
          <w:t>INITIATE.AI</w:t>
        </w:r>
      </w:hyperlink>
      <w:r>
        <w:rPr>
          <w:rFonts w:ascii="Century Gothic" w:hAnsi="Century Gothic"/>
          <w:b/>
          <w:sz w:val="18"/>
          <w:szCs w:val="18"/>
        </w:rPr>
        <w:t xml:space="preserve"> - </w:t>
      </w:r>
      <w:r w:rsidRPr="00C173C6">
        <w:rPr>
          <w:rFonts w:ascii="Century Gothic" w:hAnsi="Century Gothic"/>
          <w:sz w:val="18"/>
          <w:szCs w:val="18"/>
        </w:rPr>
        <w:t>AI-Powered Content Creation</w:t>
      </w:r>
      <w:r>
        <w:rPr>
          <w:rFonts w:ascii="Century Gothic" w:hAnsi="Century Gothic"/>
          <w:sz w:val="18"/>
          <w:szCs w:val="18"/>
        </w:rPr>
        <w:t xml:space="preserve"> TOOl</w:t>
      </w:r>
    </w:p>
    <w:p w14:paraId="6904A088" w14:textId="4903F418" w:rsidR="00C173C6" w:rsidRPr="00F225DE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AI based text and video content generation tools for marketing team.</w:t>
      </w:r>
    </w:p>
    <w:p w14:paraId="718F637C" w14:textId="13008216" w:rsid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React, Redux, Node.js, </w:t>
      </w:r>
      <w:r w:rsidR="00B0708E">
        <w:rPr>
          <w:rFonts w:ascii="Century Gothic" w:hAnsi="Century Gothic"/>
          <w:sz w:val="18"/>
          <w:szCs w:val="18"/>
        </w:rPr>
        <w:t xml:space="preserve">Typescript, </w:t>
      </w:r>
      <w:r w:rsidRPr="00C173C6">
        <w:rPr>
          <w:rFonts w:ascii="Century Gothic" w:hAnsi="Century Gothic"/>
          <w:sz w:val="18"/>
          <w:szCs w:val="18"/>
        </w:rPr>
        <w:t>Express</w:t>
      </w:r>
      <w:r>
        <w:rPr>
          <w:rFonts w:ascii="Century Gothic" w:hAnsi="Century Gothic"/>
          <w:sz w:val="18"/>
          <w:szCs w:val="18"/>
        </w:rPr>
        <w:t xml:space="preserve"> </w:t>
      </w:r>
    </w:p>
    <w:p w14:paraId="1DAF68BF" w14:textId="37B825D8" w:rsidR="00C173C6" w:rsidRP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proofErr w:type="spellStart"/>
      <w:r w:rsidRPr="00C173C6">
        <w:rPr>
          <w:rFonts w:ascii="Century Gothic" w:hAnsi="Century Gothic"/>
          <w:sz w:val="18"/>
          <w:szCs w:val="18"/>
        </w:rPr>
        <w:t>OpenAI</w:t>
      </w:r>
      <w:proofErr w:type="spell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FFmpeg</w:t>
      </w:r>
      <w:proofErr w:type="spellEnd"/>
    </w:p>
    <w:p w14:paraId="30F3310D" w14:textId="6D52262D" w:rsidR="00A06577" w:rsidRDefault="007963DC" w:rsidP="00A0657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MIS.Digital</w:t>
      </w:r>
      <w:r w:rsidR="007B0EEE">
        <w:rPr>
          <w:rFonts w:ascii="Century Gothic" w:hAnsi="Century Gothic"/>
          <w:b/>
          <w:sz w:val="18"/>
          <w:szCs w:val="18"/>
        </w:rPr>
        <w:t xml:space="preserve"> - </w:t>
      </w:r>
      <w:r w:rsidRPr="007B0EEE">
        <w:rPr>
          <w:rFonts w:ascii="Century Gothic" w:hAnsi="Century Gothic"/>
          <w:sz w:val="18"/>
          <w:szCs w:val="18"/>
        </w:rPr>
        <w:t>Power BI Embedded Dashboard</w:t>
      </w:r>
    </w:p>
    <w:p w14:paraId="7CAD8388" w14:textId="77777777" w:rsidR="00A06577" w:rsidRDefault="00875BAD" w:rsidP="00A06577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Embedded Power BI </w:t>
      </w:r>
      <w:r w:rsidR="009103BF">
        <w:rPr>
          <w:rFonts w:ascii="Century Gothic" w:hAnsi="Century Gothic"/>
          <w:sz w:val="18"/>
          <w:szCs w:val="18"/>
        </w:rPr>
        <w:t>reporting portal for top level management.</w:t>
      </w:r>
    </w:p>
    <w:p w14:paraId="279BE102" w14:textId="77777777" w:rsidR="00A06577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Group wise embedded power BI reports</w:t>
      </w:r>
    </w:p>
    <w:p w14:paraId="6D959FCC" w14:textId="5FA32C36" w:rsidR="00A06577" w:rsidRPr="00C173C6" w:rsidRDefault="009103BF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ACL of BI report</w:t>
      </w:r>
      <w:r w:rsidR="0009724C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Azure Capacity management</w:t>
      </w:r>
      <w:r w:rsidR="00A06577" w:rsidRPr="00F225DE">
        <w:rPr>
          <w:rFonts w:ascii="Century Gothic" w:hAnsi="Century Gothic"/>
          <w:sz w:val="18"/>
          <w:szCs w:val="18"/>
        </w:rPr>
        <w:t>.</w:t>
      </w:r>
    </w:p>
    <w:p w14:paraId="202046C7" w14:textId="77777777" w:rsid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9103B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.NET</w:t>
      </w:r>
      <w:r w:rsidRPr="00784119">
        <w:rPr>
          <w:rFonts w:ascii="Century Gothic" w:hAnsi="Century Gothic"/>
          <w:sz w:val="18"/>
          <w:szCs w:val="18"/>
        </w:rPr>
        <w:t xml:space="preserve"> </w:t>
      </w:r>
      <w:r w:rsidR="009103BF">
        <w:rPr>
          <w:rFonts w:ascii="Century Gothic" w:hAnsi="Century Gothic"/>
          <w:sz w:val="18"/>
          <w:szCs w:val="18"/>
        </w:rPr>
        <w:t>Core</w:t>
      </w:r>
      <w:r>
        <w:rPr>
          <w:rFonts w:ascii="Century Gothic" w:hAnsi="Century Gothic"/>
          <w:sz w:val="18"/>
          <w:szCs w:val="18"/>
        </w:rPr>
        <w:t xml:space="preserve">, MSSQL, EF </w:t>
      </w:r>
    </w:p>
    <w:p w14:paraId="114808E7" w14:textId="77777777" w:rsidR="00A06577" w:rsidRP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="009103BF">
        <w:rPr>
          <w:rFonts w:ascii="Century Gothic" w:hAnsi="Century Gothic"/>
          <w:sz w:val="18"/>
          <w:szCs w:val="18"/>
        </w:rPr>
        <w:t>Clean</w:t>
      </w:r>
      <w:r w:rsidRPr="00F225DE">
        <w:rPr>
          <w:rFonts w:ascii="Century Gothic" w:hAnsi="Century Gothic"/>
          <w:sz w:val="18"/>
          <w:szCs w:val="18"/>
        </w:rPr>
        <w:t xml:space="preserve"> Architecture</w:t>
      </w:r>
      <w:r w:rsidR="009103BF">
        <w:rPr>
          <w:rFonts w:ascii="Century Gothic" w:hAnsi="Century Gothic"/>
          <w:sz w:val="18"/>
          <w:szCs w:val="18"/>
        </w:rPr>
        <w:t xml:space="preserve"> (DDD)</w:t>
      </w:r>
      <w:r w:rsidRPr="00F225DE">
        <w:rPr>
          <w:rFonts w:ascii="Century Gothic" w:hAnsi="Century Gothic"/>
          <w:sz w:val="18"/>
          <w:szCs w:val="18"/>
        </w:rPr>
        <w:t>,</w:t>
      </w:r>
      <w:r w:rsidRPr="00F225DE">
        <w:t xml:space="preserve"> </w:t>
      </w:r>
      <w:r w:rsidR="009103BF" w:rsidRPr="009103BF">
        <w:rPr>
          <w:rFonts w:ascii="Century Gothic" w:hAnsi="Century Gothic"/>
          <w:b/>
          <w:sz w:val="18"/>
          <w:szCs w:val="18"/>
        </w:rPr>
        <w:t>Azure</w:t>
      </w:r>
      <w:r w:rsidR="009103BF">
        <w:rPr>
          <w:rFonts w:ascii="Century Gothic" w:hAnsi="Century Gothic"/>
          <w:b/>
          <w:sz w:val="18"/>
          <w:szCs w:val="18"/>
        </w:rPr>
        <w:t xml:space="preserve">, </w:t>
      </w:r>
      <w:r w:rsidR="009103BF" w:rsidRPr="009103BF">
        <w:rPr>
          <w:rFonts w:ascii="Century Gothic" w:hAnsi="Century Gothic"/>
          <w:b/>
          <w:sz w:val="18"/>
          <w:szCs w:val="18"/>
        </w:rPr>
        <w:t>POWER BI SERVICE</w:t>
      </w:r>
    </w:p>
    <w:p w14:paraId="138A39C5" w14:textId="77777777" w:rsidR="007C778A" w:rsidRDefault="00F225DE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Fixed Asset management System</w:t>
      </w:r>
    </w:p>
    <w:p w14:paraId="38D708B8" w14:textId="77777777"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14:paraId="4F73D396" w14:textId="7950A7F8" w:rsidR="00F225DE" w:rsidRPr="00C173C6" w:rsidRDefault="00F225DE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</w:t>
      </w:r>
      <w:r w:rsidR="00C173C6" w:rsidRPr="00C173C6">
        <w:rPr>
          <w:rFonts w:ascii="Century Gothic" w:hAnsi="Century Gothic"/>
          <w:sz w:val="18"/>
          <w:szCs w:val="18"/>
        </w:rPr>
        <w:t>m</w:t>
      </w:r>
      <w:r w:rsidRPr="00C173C6">
        <w:rPr>
          <w:rFonts w:ascii="Century Gothic" w:hAnsi="Century Gothic"/>
          <w:sz w:val="18"/>
          <w:szCs w:val="18"/>
        </w:rPr>
        <w:t>aintain retired, sold, stolen, lost or Transfer Asset</w:t>
      </w:r>
      <w:r w:rsidR="00216C27" w:rsidRPr="00C173C6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etc.</w:t>
      </w:r>
    </w:p>
    <w:p w14:paraId="29890200" w14:textId="77777777"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14:paraId="78EFFE34" w14:textId="38735589" w:rsidR="00874931" w:rsidRPr="00874931" w:rsidRDefault="008C0596" w:rsidP="00874931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proofErr w:type="spellStart"/>
      <w:r w:rsidR="00817AE9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  <w:r w:rsidR="00E52532">
        <w:rPr>
          <w:rFonts w:ascii="Century Gothic" w:hAnsi="Century Gothic"/>
          <w:sz w:val="18"/>
          <w:szCs w:val="18"/>
        </w:rPr>
        <w:t xml:space="preserve"> </w:t>
      </w:r>
    </w:p>
    <w:p w14:paraId="5A888BF5" w14:textId="77777777" w:rsidR="00874931" w:rsidRPr="005471B2" w:rsidRDefault="00874931" w:rsidP="00874931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Pr="005471B2">
        <w:rPr>
          <w:rFonts w:ascii="Century Gothic" w:hAnsi="Century Gothic"/>
          <w:sz w:val="18"/>
          <w:szCs w:val="18"/>
        </w:rPr>
        <w:t xml:space="preserve">PRAN Dairy </w:t>
      </w:r>
      <w:r>
        <w:rPr>
          <w:rFonts w:ascii="Century Gothic" w:hAnsi="Century Gothic"/>
          <w:sz w:val="18"/>
          <w:szCs w:val="18"/>
        </w:rPr>
        <w:t>business automation</w:t>
      </w:r>
    </w:p>
    <w:p w14:paraId="436E25DF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An IoT based automated dairy</w:t>
      </w:r>
      <w:r>
        <w:rPr>
          <w:rFonts w:ascii="Century Gothic" w:hAnsi="Century Gothic"/>
          <w:sz w:val="18"/>
          <w:szCs w:val="18"/>
        </w:rPr>
        <w:t xml:space="preserve"> business solution.</w:t>
      </w:r>
    </w:p>
    <w:p w14:paraId="37F71153" w14:textId="24B704C3" w:rsidR="00874931" w:rsidRPr="00C173C6" w:rsidRDefault="00C173C6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 all the process like</w:t>
      </w:r>
      <w:r w:rsidR="00874931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874931">
        <w:rPr>
          <w:rFonts w:ascii="Century Gothic" w:hAnsi="Century Gothic"/>
          <w:sz w:val="18"/>
          <w:szCs w:val="18"/>
        </w:rPr>
        <w:t xml:space="preserve"> daily collection target </w:t>
      </w: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533FF">
        <w:rPr>
          <w:rFonts w:ascii="Century Gothic" w:hAnsi="Century Gothic"/>
          <w:sz w:val="18"/>
          <w:szCs w:val="18"/>
        </w:rPr>
        <w:t>farmer</w:t>
      </w:r>
      <w:r w:rsidR="00874931">
        <w:rPr>
          <w:rFonts w:ascii="Century Gothic" w:hAnsi="Century Gothic"/>
          <w:sz w:val="18"/>
          <w:szCs w:val="18"/>
        </w:rPr>
        <w:t xml:space="preserve"> targets,</w:t>
      </w:r>
      <w:r w:rsidR="00874931" w:rsidRPr="006533FF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payments &amp; </w:t>
      </w:r>
      <w:r w:rsidR="00874931" w:rsidRPr="006533FF">
        <w:rPr>
          <w:rFonts w:ascii="Century Gothic" w:hAnsi="Century Gothic"/>
          <w:sz w:val="18"/>
          <w:szCs w:val="18"/>
        </w:rPr>
        <w:t xml:space="preserve">loan management, </w:t>
      </w:r>
      <w:r w:rsidR="00874931" w:rsidRPr="00C173C6">
        <w:rPr>
          <w:rFonts w:ascii="Century Gothic" w:hAnsi="Century Gothic"/>
          <w:sz w:val="18"/>
          <w:szCs w:val="18"/>
        </w:rPr>
        <w:t>Schedule backup, app auto update.</w:t>
      </w:r>
      <w:r w:rsidR="00874931" w:rsidRPr="00C173C6">
        <w:rPr>
          <w:rFonts w:ascii="Century Gothic" w:hAnsi="Century Gothic"/>
          <w:b/>
          <w:sz w:val="18"/>
          <w:szCs w:val="18"/>
        </w:rPr>
        <w:t xml:space="preserve"> </w:t>
      </w:r>
    </w:p>
    <w:p w14:paraId="1C606682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14:paraId="39495C66" w14:textId="232F5080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Devices</w:t>
      </w:r>
      <w:r>
        <w:rPr>
          <w:rFonts w:ascii="Century Gothic" w:hAnsi="Century Gothic"/>
          <w:sz w:val="18"/>
          <w:szCs w:val="18"/>
        </w:rPr>
        <w:t xml:space="preserve">: Milk analyzer, Weight Scale, RFID </w:t>
      </w:r>
      <w:r w:rsidR="00C173C6">
        <w:rPr>
          <w:rFonts w:ascii="Century Gothic" w:hAnsi="Century Gothic"/>
          <w:sz w:val="18"/>
          <w:szCs w:val="18"/>
        </w:rPr>
        <w:t>Scanner</w:t>
      </w:r>
      <w:r>
        <w:rPr>
          <w:rFonts w:ascii="Century Gothic" w:hAnsi="Century Gothic"/>
          <w:sz w:val="18"/>
          <w:szCs w:val="18"/>
        </w:rPr>
        <w:t>, Printer.</w:t>
      </w:r>
    </w:p>
    <w:p w14:paraId="2B89A4EB" w14:textId="36821BDA" w:rsidR="00874931" w:rsidRP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Windows Form, MSSQL, SQLite, RDLC</w:t>
      </w:r>
    </w:p>
    <w:p w14:paraId="17D573E2" w14:textId="77777777"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6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14:paraId="72CB6E4E" w14:textId="0342EA77" w:rsidR="00155CCA" w:rsidRPr="009F7D09" w:rsidRDefault="00B0708E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</w:t>
      </w:r>
      <w:r w:rsidR="00693915">
        <w:rPr>
          <w:rFonts w:ascii="Century Gothic" w:hAnsi="Century Gothic"/>
          <w:sz w:val="18"/>
          <w:szCs w:val="18"/>
        </w:rPr>
        <w:t xml:space="preserve"> mobile recharge service</w:t>
      </w:r>
      <w:r>
        <w:rPr>
          <w:rFonts w:ascii="Century Gothic" w:hAnsi="Century Gothic"/>
          <w:sz w:val="18"/>
          <w:szCs w:val="18"/>
        </w:rPr>
        <w:t xml:space="preserve"> that</w:t>
      </w:r>
      <w:r w:rsidR="00155CCA" w:rsidRPr="00155CCA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validates </w:t>
      </w:r>
      <w:r w:rsidR="00155CCA" w:rsidRPr="00155CCA">
        <w:rPr>
          <w:rFonts w:ascii="Century Gothic" w:hAnsi="Century Gothic"/>
          <w:sz w:val="18"/>
          <w:szCs w:val="18"/>
        </w:rPr>
        <w:t xml:space="preserve">authorization </w:t>
      </w:r>
      <w:r>
        <w:rPr>
          <w:rFonts w:ascii="Century Gothic" w:hAnsi="Century Gothic"/>
          <w:sz w:val="18"/>
          <w:szCs w:val="18"/>
        </w:rPr>
        <w:t xml:space="preserve">and </w:t>
      </w:r>
      <w:r w:rsidR="00693915">
        <w:rPr>
          <w:rFonts w:ascii="Century Gothic" w:hAnsi="Century Gothic"/>
          <w:sz w:val="18"/>
          <w:szCs w:val="18"/>
        </w:rPr>
        <w:t>manage</w:t>
      </w:r>
      <w:r>
        <w:rPr>
          <w:rFonts w:ascii="Century Gothic" w:hAnsi="Century Gothic"/>
          <w:sz w:val="18"/>
          <w:szCs w:val="18"/>
        </w:rPr>
        <w:t xml:space="preserve"> mobile</w:t>
      </w:r>
      <w:r w:rsidR="00693915">
        <w:rPr>
          <w:rFonts w:ascii="Century Gothic" w:hAnsi="Century Gothic"/>
          <w:sz w:val="18"/>
          <w:szCs w:val="18"/>
        </w:rPr>
        <w:t xml:space="preserve"> recharge requests</w:t>
      </w:r>
      <w:r>
        <w:rPr>
          <w:rFonts w:ascii="Century Gothic" w:hAnsi="Century Gothic"/>
          <w:sz w:val="18"/>
          <w:szCs w:val="18"/>
        </w:rPr>
        <w:t xml:space="preserve"> of various providers.</w:t>
      </w:r>
    </w:p>
    <w:p w14:paraId="67AF3012" w14:textId="6802B178" w:rsidR="00155CCA" w:rsidRDefault="00155CCA" w:rsidP="00B0708E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>Client app credentials management</w:t>
      </w:r>
      <w:r w:rsidR="00C173C6">
        <w:rPr>
          <w:rFonts w:ascii="Century Gothic" w:hAnsi="Century Gothic"/>
          <w:sz w:val="18"/>
          <w:szCs w:val="18"/>
        </w:rPr>
        <w:t>, OAuth2 flow and personal token system, t</w:t>
      </w:r>
      <w:r w:rsidRPr="00CA640E">
        <w:rPr>
          <w:rFonts w:ascii="Century Gothic" w:hAnsi="Century Gothic"/>
          <w:sz w:val="18"/>
          <w:szCs w:val="18"/>
        </w:rPr>
        <w:t>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B0708E">
        <w:rPr>
          <w:rFonts w:ascii="Century Gothic" w:hAnsi="Century Gothic"/>
          <w:sz w:val="18"/>
          <w:szCs w:val="18"/>
        </w:rPr>
        <w:t>,</w:t>
      </w:r>
      <w:r w:rsidR="00786615">
        <w:rPr>
          <w:rFonts w:ascii="Century Gothic" w:hAnsi="Century Gothic"/>
          <w:sz w:val="18"/>
          <w:szCs w:val="18"/>
        </w:rPr>
        <w:t xml:space="preserve"> </w:t>
      </w:r>
      <w:hyperlink r:id="rId27" w:history="1">
        <w:proofErr w:type="spellStart"/>
        <w:r w:rsidR="00786615"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  <w:proofErr w:type="spellEnd"/>
      </w:hyperlink>
      <w:r w:rsidR="00786615">
        <w:rPr>
          <w:rFonts w:ascii="Century Gothic" w:hAnsi="Century Gothic"/>
          <w:sz w:val="18"/>
          <w:szCs w:val="18"/>
        </w:rPr>
        <w:t xml:space="preserve"> mobile recharge requests</w:t>
      </w:r>
      <w:r w:rsidR="00B0708E">
        <w:rPr>
          <w:rFonts w:ascii="Century Gothic" w:hAnsi="Century Gothic"/>
          <w:sz w:val="18"/>
          <w:szCs w:val="18"/>
        </w:rPr>
        <w:t xml:space="preserve"> managements</w:t>
      </w:r>
      <w:r>
        <w:rPr>
          <w:rFonts w:ascii="Century Gothic" w:hAnsi="Century Gothic"/>
          <w:sz w:val="18"/>
          <w:szCs w:val="18"/>
        </w:rPr>
        <w:t>.</w:t>
      </w:r>
      <w:r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14:paraId="46D41CF9" w14:textId="676BA1B9"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PHP, Laravel, Laravel-Passport, MySQL, </w:t>
      </w:r>
      <w:proofErr w:type="spellStart"/>
      <w:r w:rsidR="00874931">
        <w:rPr>
          <w:rFonts w:ascii="Century Gothic" w:hAnsi="Century Gothic"/>
          <w:sz w:val="18"/>
          <w:szCs w:val="18"/>
        </w:rPr>
        <w:t>VueJs</w:t>
      </w:r>
      <w:proofErr w:type="spellEnd"/>
      <w:r w:rsidRPr="00784119">
        <w:rPr>
          <w:rFonts w:ascii="Century Gothic" w:hAnsi="Century Gothic"/>
          <w:sz w:val="18"/>
          <w:szCs w:val="18"/>
        </w:rPr>
        <w:t>.</w:t>
      </w:r>
    </w:p>
    <w:p w14:paraId="52684EA7" w14:textId="77777777"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14:paraId="0101805D" w14:textId="7934ECE7" w:rsidR="00B0708E" w:rsidRPr="00B0708E" w:rsidRDefault="00155CCA" w:rsidP="00B0708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</w:t>
      </w:r>
      <w:r w:rsidR="00B0708E">
        <w:rPr>
          <w:rFonts w:ascii="Century Gothic" w:hAnsi="Century Gothic"/>
          <w:sz w:val="18"/>
          <w:szCs w:val="18"/>
        </w:rPr>
        <w:t>,</w:t>
      </w:r>
      <w:r w:rsidRPr="00B332E4">
        <w:rPr>
          <w:rFonts w:ascii="Century Gothic" w:hAnsi="Century Gothic"/>
          <w:sz w:val="18"/>
          <w:szCs w:val="18"/>
        </w:rPr>
        <w:t xml:space="preserve"> task distribution</w:t>
      </w:r>
      <w:r w:rsidR="00B0708E">
        <w:rPr>
          <w:rFonts w:ascii="Century Gothic" w:hAnsi="Century Gothic"/>
          <w:sz w:val="18"/>
          <w:szCs w:val="18"/>
        </w:rPr>
        <w:t>, E</w:t>
      </w:r>
      <w:r w:rsidR="00B0708E" w:rsidRPr="00B332E4">
        <w:rPr>
          <w:rFonts w:ascii="Century Gothic" w:hAnsi="Century Gothic"/>
          <w:sz w:val="18"/>
          <w:szCs w:val="18"/>
        </w:rPr>
        <w:t xml:space="preserve">mployee </w:t>
      </w:r>
      <w:r w:rsidR="00B0708E">
        <w:rPr>
          <w:rFonts w:ascii="Century Gothic" w:hAnsi="Century Gothic"/>
          <w:sz w:val="18"/>
          <w:szCs w:val="18"/>
        </w:rPr>
        <w:t>l</w:t>
      </w:r>
      <w:r w:rsidR="00B0708E" w:rsidRPr="00B332E4">
        <w:rPr>
          <w:rFonts w:ascii="Century Gothic" w:hAnsi="Century Gothic"/>
          <w:sz w:val="18"/>
          <w:szCs w:val="18"/>
        </w:rPr>
        <w:t>ive locations</w:t>
      </w:r>
      <w:r w:rsidR="00B0708E">
        <w:rPr>
          <w:rFonts w:ascii="Century Gothic" w:hAnsi="Century Gothic"/>
          <w:sz w:val="18"/>
          <w:szCs w:val="18"/>
        </w:rPr>
        <w:t>, emergency alert, SMS, Email, Push notification, etc.</w:t>
      </w:r>
    </w:p>
    <w:p w14:paraId="4DA5871C" w14:textId="5E125987" w:rsidR="00155CCA" w:rsidRPr="004C19E4" w:rsidRDefault="00155CCA" w:rsidP="00B0708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874931">
        <w:rPr>
          <w:rFonts w:ascii="Century Gothic" w:hAnsi="Century Gothic"/>
          <w:sz w:val="18"/>
          <w:szCs w:val="18"/>
        </w:rPr>
        <w:t>Laravel, Rest API Server, SMTP, SMS, MySQL,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155CCA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A7E7" w14:textId="77777777" w:rsidR="00ED46D6" w:rsidRDefault="00ED46D6" w:rsidP="00713050">
      <w:pPr>
        <w:spacing w:line="240" w:lineRule="auto"/>
      </w:pPr>
      <w:r>
        <w:separator/>
      </w:r>
    </w:p>
  </w:endnote>
  <w:endnote w:type="continuationSeparator" w:id="0">
    <w:p w14:paraId="3E34934A" w14:textId="77777777" w:rsidR="00ED46D6" w:rsidRDefault="00ED46D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14:paraId="658E327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2C4A67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2F18F9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DDF433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EE5060" w14:textId="77777777" w:rsidR="00C2098A" w:rsidRDefault="00C2098A" w:rsidP="00684488">
          <w:pPr>
            <w:pStyle w:val="Footer"/>
          </w:pPr>
        </w:p>
      </w:tc>
    </w:tr>
    <w:tr w:rsidR="00684488" w14:paraId="0201E52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33C76B" w14:textId="77777777"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761DD4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A630C35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D81DF3" w14:textId="77777777"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800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1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6070" w14:textId="77777777" w:rsidR="00ED46D6" w:rsidRDefault="00ED46D6" w:rsidP="00713050">
      <w:pPr>
        <w:spacing w:line="240" w:lineRule="auto"/>
      </w:pPr>
      <w:r>
        <w:separator/>
      </w:r>
    </w:p>
  </w:footnote>
  <w:footnote w:type="continuationSeparator" w:id="0">
    <w:p w14:paraId="4255563C" w14:textId="77777777" w:rsidR="00ED46D6" w:rsidRDefault="00ED46D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14:paraId="7B5FABB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E7C984E" w14:textId="77777777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7CEBC133" w14:textId="77777777" w:rsidR="001A5CA9" w:rsidRPr="00F207C0" w:rsidRDefault="001A5CA9" w:rsidP="001A5CA9"/>
      </w:tc>
    </w:tr>
  </w:tbl>
  <w:p w14:paraId="204ADAB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9724C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079E"/>
    <w:rsid w:val="005E1E78"/>
    <w:rsid w:val="005F4D71"/>
    <w:rsid w:val="006012E5"/>
    <w:rsid w:val="00602094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3915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11E8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963DC"/>
    <w:rsid w:val="007A3C0B"/>
    <w:rsid w:val="007B0EEE"/>
    <w:rsid w:val="007B1CCC"/>
    <w:rsid w:val="007B30DF"/>
    <w:rsid w:val="007C1F13"/>
    <w:rsid w:val="007C4E77"/>
    <w:rsid w:val="007C778A"/>
    <w:rsid w:val="007C7D8B"/>
    <w:rsid w:val="007D2696"/>
    <w:rsid w:val="007D2FD2"/>
    <w:rsid w:val="007E14FE"/>
    <w:rsid w:val="007F503D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362D"/>
    <w:rsid w:val="00864AA3"/>
    <w:rsid w:val="00865982"/>
    <w:rsid w:val="00874931"/>
    <w:rsid w:val="00875BAD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03BF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0100"/>
    <w:rsid w:val="009F4624"/>
    <w:rsid w:val="009F7D09"/>
    <w:rsid w:val="00A06577"/>
    <w:rsid w:val="00A075E5"/>
    <w:rsid w:val="00A1142D"/>
    <w:rsid w:val="00A24C9F"/>
    <w:rsid w:val="00A314DD"/>
    <w:rsid w:val="00A33DC3"/>
    <w:rsid w:val="00A35CD7"/>
    <w:rsid w:val="00A42540"/>
    <w:rsid w:val="00A42C01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0708E"/>
    <w:rsid w:val="00B10D87"/>
    <w:rsid w:val="00B133FE"/>
    <w:rsid w:val="00B153C9"/>
    <w:rsid w:val="00B252A3"/>
    <w:rsid w:val="00B276AD"/>
    <w:rsid w:val="00B27C35"/>
    <w:rsid w:val="00B32CD7"/>
    <w:rsid w:val="00B332E4"/>
    <w:rsid w:val="00B4045C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173C6"/>
    <w:rsid w:val="00C2098A"/>
    <w:rsid w:val="00C2317C"/>
    <w:rsid w:val="00C33FEF"/>
    <w:rsid w:val="00C35242"/>
    <w:rsid w:val="00C35F32"/>
    <w:rsid w:val="00C41A0B"/>
    <w:rsid w:val="00C5444A"/>
    <w:rsid w:val="00C612DA"/>
    <w:rsid w:val="00C760B8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1B6F"/>
    <w:rsid w:val="00E12C60"/>
    <w:rsid w:val="00E135D5"/>
    <w:rsid w:val="00E22E87"/>
    <w:rsid w:val="00E25C66"/>
    <w:rsid w:val="00E35B36"/>
    <w:rsid w:val="00E371AA"/>
    <w:rsid w:val="00E47CB1"/>
    <w:rsid w:val="00E51DAD"/>
    <w:rsid w:val="00E52532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D46D6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33B8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C32F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  <w:style w:type="character" w:styleId="UnresolvedMention">
    <w:name w:val="Unresolved Mention"/>
    <w:basedOn w:val="DefaultParagraphFont"/>
    <w:uiPriority w:val="99"/>
    <w:semiHidden/>
    <w:unhideWhenUsed/>
    <w:rsid w:val="00C1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identityserver.io/" TargetMode="External"/><Relationship Id="rId26" Type="http://schemas.openxmlformats.org/officeDocument/2006/relationships/hyperlink" Target="http://surecash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rabbitmq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daffodilvarsity.edu.bd/" TargetMode="External"/><Relationship Id="rId25" Type="http://schemas.openxmlformats.org/officeDocument/2006/relationships/hyperlink" Target="https://initiate.ai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atlassian.com/software/jira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xeroneit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pranfoods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ocelot.readthedocs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aci-bd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BC"/>
    <w:rsid w:val="00023C36"/>
    <w:rsid w:val="00035274"/>
    <w:rsid w:val="000E3EDC"/>
    <w:rsid w:val="000F3298"/>
    <w:rsid w:val="00186B6E"/>
    <w:rsid w:val="00343A9B"/>
    <w:rsid w:val="003B7E88"/>
    <w:rsid w:val="00623721"/>
    <w:rsid w:val="00711ABC"/>
    <w:rsid w:val="007A67A7"/>
    <w:rsid w:val="00836815"/>
    <w:rsid w:val="00972AC9"/>
    <w:rsid w:val="00A71839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18AB38D5B4B5B8D4C40F672D003A1">
    <w:name w:val="53F18AB38D5B4B5B8D4C40F672D003A1"/>
    <w:rsid w:val="00711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2F61-A237-4A40-8ECE-B865E12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MIS-SE-Monir hossain</cp:lastModifiedBy>
  <cp:revision>2</cp:revision>
  <cp:lastPrinted>2022-05-11T10:08:00Z</cp:lastPrinted>
  <dcterms:created xsi:type="dcterms:W3CDTF">2022-07-04T05:12:00Z</dcterms:created>
  <dcterms:modified xsi:type="dcterms:W3CDTF">2022-07-04T05:12:00Z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