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168C" w14:textId="77777777" w:rsidR="00CE49AF" w:rsidRPr="00BD03E4" w:rsidRDefault="00CE49AF" w:rsidP="00CE49AF">
      <w:pPr>
        <w:pStyle w:val="Title"/>
        <w:rPr>
          <w:rFonts w:ascii="Century Gothic" w:hAnsi="Century Gothic"/>
          <w:noProof/>
          <w:sz w:val="44"/>
          <w:szCs w:val="44"/>
        </w:rPr>
      </w:pPr>
      <w:r w:rsidRPr="00BD03E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8ABADA" wp14:editId="582F0760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863600" cy="863600"/>
                <wp:effectExtent l="19050" t="19050" r="12700" b="12700"/>
                <wp:wrapSquare wrapText="bothSides"/>
                <wp:docPr id="2" name="Oval 2" title="Professional Headshot of 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360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0FEAC" id="Oval 2" o:spid="_x0000_s1026" alt="Title: Professional Headshot of Man" style="position:absolute;margin-left:0;margin-top:1.75pt;width:68pt;height:68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" strokecolor="#8496b0 [1951]" strokeweight="2.25pt">
                <v:fill r:id="rId10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Pr="00BD03E4">
        <w:rPr>
          <w:rFonts w:ascii="Century Gothic" w:hAnsi="Century Gothic"/>
          <w:b/>
          <w:sz w:val="44"/>
          <w:szCs w:val="44"/>
        </w:rPr>
        <w:t>Monir Hossain</w:t>
      </w:r>
    </w:p>
    <w:p w14:paraId="1803E150" w14:textId="77777777" w:rsidR="002667E9" w:rsidRPr="00C35242" w:rsidRDefault="00CE49AF" w:rsidP="002667E9">
      <w:pPr>
        <w:spacing w:line="240" w:lineRule="auto"/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</w:pPr>
      <w:r w:rsidRPr="00C35242">
        <w:rPr>
          <w:rFonts w:ascii="Century Gothic" w:eastAsia="Meiryo" w:hAnsi="Century Gothic" w:cs="Times New Roman"/>
          <w:color w:val="000000"/>
          <w:sz w:val="28"/>
          <w:szCs w:val="28"/>
          <w:lang w:eastAsia="ja-JP"/>
        </w:rPr>
        <w:t>SOFTWARE ENGINEER</w:t>
      </w:r>
    </w:p>
    <w:p w14:paraId="67E7757B" w14:textId="77777777" w:rsidR="002667E9" w:rsidRPr="00BD03E4" w:rsidRDefault="00C41A0B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1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echomonir@gmail.com</w:t>
        </w:r>
      </w:hyperlink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| +8801836301303</w:t>
      </w:r>
    </w:p>
    <w:p w14:paraId="3592CB19" w14:textId="77777777" w:rsidR="002667E9" w:rsidRPr="00BD03E4" w:rsidRDefault="00C41A0B" w:rsidP="002667E9">
      <w:pPr>
        <w:spacing w:line="240" w:lineRule="auto"/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</w:pPr>
      <w:hyperlink r:id="rId12" w:history="1"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github.com/</w:t>
        </w:r>
        <w:proofErr w:type="spellStart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monir</w:t>
        </w:r>
        <w:proofErr w:type="spellEnd"/>
        <w:r w:rsidR="002667E9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-dev</w:t>
        </w:r>
      </w:hyperlink>
      <w:r w:rsid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 |</w:t>
      </w:r>
      <w:r w:rsidR="002667E9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3" w:history="1"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linkedin.com/in/</w:t>
        </w:r>
        <w:proofErr w:type="spellStart"/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monir</w:t>
        </w:r>
        <w:proofErr w:type="spellEnd"/>
        <w:r w:rsidR="00403831" w:rsidRPr="00BD03E4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-dev</w:t>
        </w:r>
      </w:hyperlink>
      <w:r w:rsidR="00115707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r w:rsidR="00457132" w:rsidRPr="00BD03E4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>|</w:t>
      </w:r>
      <w:r w:rsidR="00457132">
        <w:rPr>
          <w:rFonts w:ascii="Century Gothic" w:eastAsia="Meiryo" w:hAnsi="Century Gothic" w:cs="Times New Roman"/>
          <w:color w:val="000000"/>
          <w:sz w:val="18"/>
          <w:szCs w:val="18"/>
          <w:lang w:eastAsia="ja-JP"/>
        </w:rPr>
        <w:t xml:space="preserve"> </w:t>
      </w:r>
      <w:hyperlink r:id="rId14" w:history="1">
        <w:r w:rsidR="00457132" w:rsidRPr="00606917">
          <w:rPr>
            <w:rStyle w:val="Hyperlink"/>
            <w:rFonts w:ascii="Century Gothic" w:eastAsia="Meiryo" w:hAnsi="Century Gothic" w:cs="Times New Roman"/>
            <w:sz w:val="18"/>
            <w:szCs w:val="18"/>
            <w:lang w:eastAsia="ja-JP"/>
          </w:rPr>
          <w:t>xing.com/profile/Monir_Hossain19/cv</w:t>
        </w:r>
      </w:hyperlink>
    </w:p>
    <w:p w14:paraId="5B8648A2" w14:textId="77777777" w:rsidR="00C35242" w:rsidRDefault="00C35242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499D64CA" w14:textId="77777777" w:rsidR="00BD03E4" w:rsidRDefault="00BD03E4" w:rsidP="00C35242">
      <w:pPr>
        <w:pStyle w:val="Heading2"/>
        <w:jc w:val="left"/>
        <w:rPr>
          <w:rFonts w:ascii="Century Gothic" w:eastAsia="Meiryo" w:hAnsi="Century Gothic" w:cs="Times New Roman"/>
          <w:caps w:val="0"/>
          <w:color w:val="000000"/>
          <w:szCs w:val="32"/>
          <w:lang w:eastAsia="ja-JP"/>
        </w:rPr>
      </w:pPr>
    </w:p>
    <w:p w14:paraId="36306F7A" w14:textId="77777777" w:rsidR="00BD03E4" w:rsidRDefault="00BD03E4" w:rsidP="00C35242">
      <w:pPr>
        <w:pStyle w:val="Heading2"/>
        <w:jc w:val="left"/>
        <w:sectPr w:rsidR="00BD03E4" w:rsidSect="00C35F32">
          <w:headerReference w:type="default" r:id="rId15"/>
          <w:footerReference w:type="default" r:id="rId16"/>
          <w:pgSz w:w="12240" w:h="15840" w:code="1"/>
          <w:pgMar w:top="475" w:right="432" w:bottom="432" w:left="475" w:header="288" w:footer="288" w:gutter="0"/>
          <w:cols w:space="720"/>
          <w:titlePg/>
          <w:docGrid w:linePitch="360"/>
        </w:sectPr>
      </w:pPr>
    </w:p>
    <w:sdt>
      <w:sdtPr>
        <w:rPr>
          <w:rFonts w:ascii="Century Gothic" w:hAnsi="Century Gothic"/>
          <w:sz w:val="18"/>
          <w:szCs w:val="18"/>
        </w:rPr>
        <w:id w:val="1049110328"/>
        <w:placeholder>
          <w:docPart w:val="53F18AB38D5B4B5B8D4C40F672D003A1"/>
        </w:placeholder>
        <w:temporary/>
        <w:showingPlcHdr/>
        <w15:appearance w15:val="hidden"/>
      </w:sdtPr>
      <w:sdtEndPr/>
      <w:sdtContent>
        <w:p w14:paraId="7B3169D8" w14:textId="77777777" w:rsidR="00C35242" w:rsidRPr="00C35242" w:rsidRDefault="00C35242" w:rsidP="00C35242">
          <w:pPr>
            <w:pStyle w:val="Heading2"/>
            <w:jc w:val="left"/>
            <w:rPr>
              <w:rFonts w:ascii="Century Gothic" w:hAnsi="Century Gothic"/>
              <w:sz w:val="18"/>
              <w:szCs w:val="18"/>
            </w:rPr>
          </w:pPr>
          <w:r w:rsidRPr="004239FF">
            <w:rPr>
              <w:rFonts w:ascii="Century Gothic" w:hAnsi="Century Gothic"/>
              <w:b/>
              <w:sz w:val="20"/>
              <w:szCs w:val="20"/>
            </w:rPr>
            <w:t>EDUCATION</w:t>
          </w:r>
        </w:p>
      </w:sdtContent>
    </w:sdt>
    <w:p w14:paraId="31B66B19" w14:textId="77777777" w:rsidR="00C35242" w:rsidRPr="009041BB" w:rsidRDefault="00F756CB" w:rsidP="009041BB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AC0F9" wp14:editId="2C09D4CB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97B8C" id="Straight Connector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" strokecolor="#8496b0 [1951]" strokeweight="1pt">
                <v:stroke joinstyle="miter"/>
              </v:line>
            </w:pict>
          </mc:Fallback>
        </mc:AlternateContent>
      </w:r>
      <w:hyperlink r:id="rId17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Jahangirnagar University</w:t>
        </w:r>
      </w:hyperlink>
      <w:r w:rsidR="009041BB" w:rsidRPr="009041BB">
        <w:rPr>
          <w:rFonts w:ascii="Century Gothic" w:hAnsi="Century Gothic"/>
          <w:b/>
          <w:sz w:val="18"/>
          <w:szCs w:val="18"/>
        </w:rPr>
        <w:t xml:space="preserve"> </w:t>
      </w:r>
      <w:r w:rsidR="004B3719">
        <w:rPr>
          <w:rFonts w:ascii="Century Gothic" w:hAnsi="Century Gothic"/>
          <w:sz w:val="18"/>
          <w:szCs w:val="18"/>
        </w:rPr>
        <w:t>[</w:t>
      </w:r>
      <w:r w:rsidR="009041BB" w:rsidRPr="009041BB">
        <w:rPr>
          <w:rFonts w:ascii="Century Gothic" w:hAnsi="Century Gothic"/>
          <w:sz w:val="18"/>
          <w:szCs w:val="18"/>
        </w:rPr>
        <w:t>2018</w:t>
      </w:r>
      <w:r w:rsidR="004B3719">
        <w:rPr>
          <w:rFonts w:ascii="Century Gothic" w:hAnsi="Century Gothic"/>
          <w:sz w:val="18"/>
          <w:szCs w:val="18"/>
        </w:rPr>
        <w:t>]</w:t>
      </w:r>
    </w:p>
    <w:p w14:paraId="3E3759A7" w14:textId="77777777" w:rsidR="00C35242" w:rsidRPr="00F50AC2" w:rsidRDefault="009041BB" w:rsidP="00C35242">
      <w:pPr>
        <w:pStyle w:val="Date"/>
        <w:rPr>
          <w:rFonts w:ascii="Century Gothic" w:hAnsi="Century Gothic"/>
          <w:b/>
          <w:sz w:val="18"/>
          <w:szCs w:val="18"/>
        </w:rPr>
      </w:pPr>
      <w:r w:rsidRPr="00F50AC2">
        <w:rPr>
          <w:rFonts w:ascii="Century Gothic" w:hAnsi="Century Gothic"/>
          <w:b/>
          <w:sz w:val="18"/>
          <w:szCs w:val="18"/>
        </w:rPr>
        <w:t>Professional Masters in Information Technology</w:t>
      </w:r>
    </w:p>
    <w:p w14:paraId="6C771EA7" w14:textId="77777777" w:rsidR="009041BB" w:rsidRDefault="00C41A0B" w:rsidP="009041BB">
      <w:pPr>
        <w:pStyle w:val="Heading4"/>
        <w:rPr>
          <w:rFonts w:ascii="Century Gothic" w:eastAsiaTheme="minorHAnsi" w:hAnsi="Century Gothic" w:cstheme="minorBidi"/>
          <w:iCs w:val="0"/>
          <w:caps w:val="0"/>
          <w:sz w:val="18"/>
          <w:szCs w:val="18"/>
        </w:rPr>
      </w:pPr>
      <w:hyperlink r:id="rId18" w:history="1">
        <w:r w:rsidR="009041BB" w:rsidRPr="00045D45">
          <w:rPr>
            <w:rStyle w:val="Hyperlink"/>
            <w:rFonts w:ascii="Century Gothic" w:hAnsi="Century Gothic"/>
            <w:sz w:val="18"/>
            <w:szCs w:val="18"/>
          </w:rPr>
          <w:t>Daffodil International University</w:t>
        </w:r>
      </w:hyperlink>
      <w:r w:rsidR="004B3719">
        <w:rPr>
          <w:rFonts w:ascii="Century Gothic" w:hAnsi="Century Gothic"/>
          <w:sz w:val="18"/>
          <w:szCs w:val="18"/>
        </w:rPr>
        <w:t xml:space="preserve"> [</w:t>
      </w:r>
      <w:r w:rsidR="009041BB">
        <w:rPr>
          <w:rFonts w:ascii="Century Gothic" w:hAnsi="Century Gothic"/>
          <w:sz w:val="18"/>
          <w:szCs w:val="18"/>
        </w:rPr>
        <w:t>2012-2016</w:t>
      </w:r>
      <w:r w:rsidR="004B3719">
        <w:rPr>
          <w:rFonts w:ascii="Century Gothic" w:hAnsi="Century Gothic"/>
          <w:sz w:val="18"/>
          <w:szCs w:val="18"/>
        </w:rPr>
        <w:t>]</w:t>
      </w:r>
    </w:p>
    <w:p w14:paraId="30DFD558" w14:textId="77777777" w:rsidR="00F756CB" w:rsidRDefault="009041BB" w:rsidP="00895D8F">
      <w:pPr>
        <w:pStyle w:val="Date"/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 w:rsidRPr="005D409D">
        <w:rPr>
          <w:rFonts w:ascii="Century Gothic" w:hAnsi="Century Gothic"/>
          <w:b/>
          <w:sz w:val="18"/>
          <w:szCs w:val="18"/>
        </w:rPr>
        <w:t xml:space="preserve">BSc in </w:t>
      </w:r>
      <w:r w:rsidR="009048D0" w:rsidRP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Software Engineer</w:t>
      </w:r>
      <w:r w:rsidR="009048D0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ING</w:t>
      </w:r>
    </w:p>
    <w:p w14:paraId="1608615F" w14:textId="77777777" w:rsidR="00722C14" w:rsidRDefault="00722C14" w:rsidP="00722C14"/>
    <w:p w14:paraId="5A8C292A" w14:textId="77777777" w:rsidR="00722C14" w:rsidRPr="00D24862" w:rsidRDefault="00722C14" w:rsidP="00722C14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Professonal Skills And interest</w:t>
      </w:r>
    </w:p>
    <w:p w14:paraId="4E141E2D" w14:textId="77777777" w:rsidR="00754802" w:rsidRPr="00754802" w:rsidRDefault="00722C14" w:rsidP="00B42C20">
      <w:r w:rsidRPr="004476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53C67" wp14:editId="655AE7EC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957B5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lt3b+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</w:p>
    <w:p w14:paraId="74D69017" w14:textId="77777777" w:rsidR="004E4569" w:rsidRPr="007776F7" w:rsidRDefault="00BD03E4" w:rsidP="00BD03E4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Proficiency in troubleshooting, debugging and optimizing existing large legacy codebase.</w:t>
      </w:r>
    </w:p>
    <w:p w14:paraId="6662CA33" w14:textId="77777777" w:rsidR="004F4A2A" w:rsidRDefault="004E4569" w:rsidP="00397483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E</w:t>
      </w:r>
      <w:r w:rsidR="0005671E" w:rsidRPr="004F4A2A">
        <w:rPr>
          <w:rFonts w:ascii="Century Gothic" w:hAnsi="Century Gothic"/>
          <w:sz w:val="18"/>
          <w:szCs w:val="18"/>
        </w:rPr>
        <w:t xml:space="preserve">xperience decomposing </w:t>
      </w:r>
      <w:r w:rsidRPr="004F4A2A">
        <w:rPr>
          <w:rFonts w:ascii="Century Gothic" w:hAnsi="Century Gothic"/>
          <w:sz w:val="18"/>
          <w:szCs w:val="18"/>
        </w:rPr>
        <w:t>large monolith into microservices</w:t>
      </w:r>
      <w:r w:rsidR="004F4A2A" w:rsidRPr="004F4A2A">
        <w:rPr>
          <w:rFonts w:ascii="Century Gothic" w:hAnsi="Century Gothic"/>
          <w:sz w:val="18"/>
          <w:szCs w:val="18"/>
        </w:rPr>
        <w:t xml:space="preserve"> and familiar with </w:t>
      </w:r>
      <w:r w:rsidR="004F4A2A" w:rsidRPr="0062225D">
        <w:rPr>
          <w:rFonts w:ascii="Century Gothic" w:hAnsi="Century Gothic"/>
          <w:sz w:val="18"/>
          <w:szCs w:val="18"/>
        </w:rPr>
        <w:t xml:space="preserve">cloud </w:t>
      </w:r>
      <w:r w:rsidR="004F4A2A">
        <w:rPr>
          <w:rFonts w:ascii="Century Gothic" w:hAnsi="Century Gothic"/>
          <w:sz w:val="18"/>
          <w:szCs w:val="18"/>
        </w:rPr>
        <w:t>services</w:t>
      </w:r>
      <w:r w:rsidR="00B4045C">
        <w:rPr>
          <w:rFonts w:ascii="Century Gothic" w:hAnsi="Century Gothic"/>
          <w:sz w:val="18"/>
          <w:szCs w:val="18"/>
        </w:rPr>
        <w:t>.</w:t>
      </w:r>
    </w:p>
    <w:p w14:paraId="76F3EC80" w14:textId="77777777" w:rsidR="004E4569" w:rsidRPr="0062225D" w:rsidRDefault="00BD03E4" w:rsidP="004F4A2A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4F4A2A">
        <w:rPr>
          <w:rFonts w:ascii="Century Gothic" w:hAnsi="Century Gothic"/>
          <w:sz w:val="18"/>
          <w:szCs w:val="18"/>
        </w:rPr>
        <w:t>Comforta</w:t>
      </w:r>
      <w:r w:rsidR="0062225D" w:rsidRPr="004F4A2A">
        <w:rPr>
          <w:rFonts w:ascii="Century Gothic" w:hAnsi="Century Gothic"/>
          <w:sz w:val="18"/>
          <w:szCs w:val="18"/>
        </w:rPr>
        <w:t>ble in a fast-paced environment, multi-tasking</w:t>
      </w:r>
      <w:r w:rsidR="00877891">
        <w:rPr>
          <w:rFonts w:ascii="Century Gothic" w:hAnsi="Century Gothic"/>
          <w:sz w:val="18"/>
          <w:szCs w:val="18"/>
        </w:rPr>
        <w:t>, agile methodologies,</w:t>
      </w:r>
      <w:r w:rsidR="00877891" w:rsidRPr="008C2D25">
        <w:rPr>
          <w:rFonts w:ascii="Century Gothic" w:hAnsi="Century Gothic"/>
          <w:sz w:val="18"/>
          <w:szCs w:val="18"/>
        </w:rPr>
        <w:t xml:space="preserve"> </w:t>
      </w:r>
      <w:r w:rsidR="00877891">
        <w:rPr>
          <w:rFonts w:ascii="Century Gothic" w:hAnsi="Century Gothic"/>
          <w:sz w:val="18"/>
          <w:szCs w:val="18"/>
        </w:rPr>
        <w:t>u</w:t>
      </w:r>
      <w:r w:rsidR="00877891" w:rsidRPr="008C2D25">
        <w:rPr>
          <w:rFonts w:ascii="Century Gothic" w:hAnsi="Century Gothic"/>
          <w:sz w:val="18"/>
          <w:szCs w:val="18"/>
        </w:rPr>
        <w:t>nit testing</w:t>
      </w:r>
      <w:r w:rsidR="0062225D" w:rsidRPr="004F4A2A">
        <w:rPr>
          <w:rFonts w:ascii="Century Gothic" w:hAnsi="Century Gothic"/>
          <w:sz w:val="18"/>
          <w:szCs w:val="18"/>
        </w:rPr>
        <w:t xml:space="preserve"> and managing Projects</w:t>
      </w:r>
    </w:p>
    <w:p w14:paraId="06C4F2E0" w14:textId="77777777" w:rsidR="0062225D" w:rsidRDefault="0062225D" w:rsidP="006222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B42C20">
        <w:rPr>
          <w:rFonts w:ascii="Century Gothic" w:hAnsi="Century Gothic"/>
          <w:sz w:val="18"/>
          <w:szCs w:val="18"/>
        </w:rPr>
        <w:t>Able to work independently and collaborate in a team environment</w:t>
      </w:r>
    </w:p>
    <w:p w14:paraId="4CA61EF7" w14:textId="77777777" w:rsidR="00AC3F5D" w:rsidRPr="00864AA3" w:rsidRDefault="00AC3F5D" w:rsidP="00864AA3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 w:rsidRPr="00815EEA">
        <w:rPr>
          <w:rFonts w:ascii="Century Gothic" w:hAnsi="Century Gothic"/>
          <w:sz w:val="18"/>
          <w:szCs w:val="18"/>
        </w:rPr>
        <w:t>A passion for solving problems and providing workable solutions</w:t>
      </w:r>
    </w:p>
    <w:p w14:paraId="1BFECE49" w14:textId="77777777" w:rsidR="00AC3F5D" w:rsidRPr="00AC3F5D" w:rsidRDefault="00AC3F5D" w:rsidP="00AC3F5D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C2317C">
        <w:rPr>
          <w:rFonts w:ascii="Century Gothic" w:hAnsi="Century Gothic"/>
          <w:sz w:val="18"/>
          <w:szCs w:val="18"/>
        </w:rPr>
        <w:t>Engaging and enthusiastic personality</w:t>
      </w:r>
    </w:p>
    <w:p w14:paraId="193C9738" w14:textId="77777777" w:rsidR="003E624D" w:rsidRPr="003E624D" w:rsidRDefault="003E624D" w:rsidP="003E624D">
      <w:pPr>
        <w:pStyle w:val="ListParagraph"/>
        <w:numPr>
          <w:ilvl w:val="0"/>
          <w:numId w:val="11"/>
        </w:num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</w:t>
      </w:r>
      <w:r w:rsidRPr="00763D9F">
        <w:rPr>
          <w:rFonts w:ascii="Century Gothic" w:hAnsi="Century Gothic"/>
          <w:sz w:val="18"/>
          <w:szCs w:val="18"/>
        </w:rPr>
        <w:t>entoring and leading junior engineers and helping them develop their skills</w:t>
      </w:r>
    </w:p>
    <w:p w14:paraId="44820ADF" w14:textId="77777777" w:rsidR="004E4569" w:rsidRDefault="004E4569" w:rsidP="004E4569"/>
    <w:p w14:paraId="4BE7EA72" w14:textId="77777777" w:rsidR="00F756CB" w:rsidRPr="00F756CB" w:rsidRDefault="007C1F13" w:rsidP="00F756CB">
      <w:pPr>
        <w:pStyle w:val="Heading2"/>
        <w:jc w:val="left"/>
        <w:rPr>
          <w:rFonts w:ascii="Century Gothic" w:eastAsiaTheme="minorHAnsi" w:hAnsi="Century Gothic" w:cstheme="minorBidi"/>
          <w:b/>
          <w:color w:val="auto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Technical </w:t>
      </w:r>
      <w:r w:rsidR="00F756CB" w:rsidRPr="00F756CB">
        <w:rPr>
          <w:rFonts w:ascii="Century Gothic" w:hAnsi="Century Gothic"/>
          <w:b/>
          <w:sz w:val="18"/>
          <w:szCs w:val="18"/>
        </w:rPr>
        <w:t>Skills</w:t>
      </w:r>
    </w:p>
    <w:p w14:paraId="1B1A04A9" w14:textId="77777777" w:rsidR="00F756CB" w:rsidRDefault="00F756CB" w:rsidP="00F756CB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044E3" wp14:editId="32DFB7D8">
                <wp:simplePos x="0" y="0"/>
                <wp:positionH relativeFrom="column">
                  <wp:posOffset>4775</wp:posOffset>
                </wp:positionH>
                <wp:positionV relativeFrom="paragraph">
                  <wp:posOffset>17780</wp:posOffset>
                </wp:positionV>
                <wp:extent cx="3527425" cy="0"/>
                <wp:effectExtent l="0" t="0" r="349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E180" id="Straight Connector 2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4pt" to="27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" strokecolor="#8496b0 [1951]" strokeweight="1pt">
                <v:stroke joinstyle="miter"/>
              </v:line>
            </w:pict>
          </mc:Fallback>
        </mc:AlternateContent>
      </w:r>
    </w:p>
    <w:p w14:paraId="50319ACA" w14:textId="401E7731" w:rsidR="00A66ED5" w:rsidRPr="00C35242" w:rsidRDefault="00D24862" w:rsidP="00A66ED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LANGUAGES</w:t>
      </w:r>
      <w:r w:rsidR="00635B28">
        <w:rPr>
          <w:rFonts w:ascii="Century Gothic" w:hAnsi="Century Gothic"/>
          <w:sz w:val="18"/>
          <w:szCs w:val="18"/>
        </w:rPr>
        <w:t xml:space="preserve">: </w:t>
      </w:r>
      <w:r w:rsidR="00633366" w:rsidRPr="00D740A0">
        <w:rPr>
          <w:rFonts w:ascii="Century Gothic" w:hAnsi="Century Gothic"/>
          <w:b/>
          <w:sz w:val="18"/>
          <w:szCs w:val="18"/>
        </w:rPr>
        <w:t>C#</w:t>
      </w:r>
      <w:r w:rsidR="00633366" w:rsidRPr="005B69E2">
        <w:rPr>
          <w:rFonts w:ascii="Century Gothic" w:hAnsi="Century Gothic"/>
          <w:sz w:val="18"/>
          <w:szCs w:val="18"/>
        </w:rPr>
        <w:t xml:space="preserve">, </w:t>
      </w:r>
      <w:r w:rsidR="00633366" w:rsidRPr="00D740A0">
        <w:rPr>
          <w:rFonts w:ascii="Century Gothic" w:hAnsi="Century Gothic"/>
          <w:b/>
          <w:sz w:val="18"/>
          <w:szCs w:val="18"/>
        </w:rPr>
        <w:t>J</w:t>
      </w:r>
      <w:r w:rsidR="00B4045C">
        <w:rPr>
          <w:rFonts w:ascii="Century Gothic" w:hAnsi="Century Gothic"/>
          <w:b/>
          <w:sz w:val="18"/>
          <w:szCs w:val="18"/>
        </w:rPr>
        <w:t>ava</w:t>
      </w:r>
      <w:r w:rsidR="00CB405A" w:rsidRPr="00D740A0">
        <w:rPr>
          <w:rFonts w:ascii="Century Gothic" w:hAnsi="Century Gothic"/>
          <w:b/>
          <w:sz w:val="18"/>
          <w:szCs w:val="18"/>
        </w:rPr>
        <w:t>S</w:t>
      </w:r>
      <w:r w:rsidR="00B4045C">
        <w:rPr>
          <w:rFonts w:ascii="Century Gothic" w:hAnsi="Century Gothic"/>
          <w:b/>
          <w:sz w:val="18"/>
          <w:szCs w:val="18"/>
        </w:rPr>
        <w:t xml:space="preserve">cript, </w:t>
      </w:r>
      <w:r w:rsidR="00B4045C" w:rsidRPr="00B4045C">
        <w:rPr>
          <w:rFonts w:ascii="Century Gothic" w:hAnsi="Century Gothic"/>
          <w:b/>
          <w:sz w:val="18"/>
          <w:szCs w:val="18"/>
        </w:rPr>
        <w:t>Typescript</w:t>
      </w:r>
      <w:r w:rsidR="00B4045C">
        <w:rPr>
          <w:rFonts w:ascii="Century Gothic" w:hAnsi="Century Gothic"/>
          <w:sz w:val="18"/>
          <w:szCs w:val="18"/>
        </w:rPr>
        <w:t>,</w:t>
      </w:r>
      <w:r w:rsidR="00874931">
        <w:rPr>
          <w:rFonts w:ascii="Century Gothic" w:hAnsi="Century Gothic"/>
          <w:sz w:val="18"/>
          <w:szCs w:val="18"/>
        </w:rPr>
        <w:t xml:space="preserve"> </w:t>
      </w:r>
      <w:r w:rsidR="00AB499C" w:rsidRPr="00874931">
        <w:rPr>
          <w:rFonts w:ascii="Century Gothic" w:hAnsi="Century Gothic"/>
          <w:b/>
          <w:bCs/>
          <w:sz w:val="18"/>
          <w:szCs w:val="18"/>
        </w:rPr>
        <w:t>PHP</w:t>
      </w:r>
      <w:r w:rsidR="00A66ED5">
        <w:rPr>
          <w:rFonts w:ascii="Century Gothic" w:hAnsi="Century Gothic"/>
          <w:sz w:val="18"/>
          <w:szCs w:val="18"/>
        </w:rPr>
        <w:t>, Python</w:t>
      </w:r>
      <w:r w:rsidR="00874931">
        <w:rPr>
          <w:rFonts w:ascii="Century Gothic" w:hAnsi="Century Gothic"/>
          <w:sz w:val="18"/>
          <w:szCs w:val="18"/>
        </w:rPr>
        <w:t xml:space="preserve">, </w:t>
      </w:r>
      <w:r w:rsidR="00874931" w:rsidRPr="006C5865">
        <w:rPr>
          <w:rFonts w:ascii="Century Gothic" w:hAnsi="Century Gothic"/>
          <w:sz w:val="18"/>
          <w:szCs w:val="18"/>
        </w:rPr>
        <w:t>Solidity</w:t>
      </w:r>
    </w:p>
    <w:p w14:paraId="1A0C1798" w14:textId="77777777" w:rsidR="00646FAE" w:rsidRPr="00B4045C" w:rsidRDefault="00D24862" w:rsidP="00646FAE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FRAMEWORKS</w:t>
      </w:r>
      <w:r w:rsidR="00B4045C">
        <w:rPr>
          <w:rFonts w:ascii="Century Gothic" w:hAnsi="Century Gothic"/>
          <w:sz w:val="18"/>
          <w:szCs w:val="18"/>
        </w:rPr>
        <w:t xml:space="preserve">: </w:t>
      </w:r>
      <w:r w:rsidR="005B69E2" w:rsidRPr="00B4045C">
        <w:rPr>
          <w:rFonts w:ascii="Century Gothic" w:hAnsi="Century Gothic"/>
          <w:b/>
          <w:sz w:val="18"/>
          <w:szCs w:val="18"/>
        </w:rPr>
        <w:t>.NET</w:t>
      </w:r>
      <w:r w:rsidR="005B69E2">
        <w:rPr>
          <w:rFonts w:ascii="Century Gothic" w:hAnsi="Century Gothic"/>
          <w:sz w:val="18"/>
          <w:szCs w:val="18"/>
        </w:rPr>
        <w:t xml:space="preserve">, </w:t>
      </w:r>
      <w:r w:rsidR="005B69E2" w:rsidRPr="00B4045C">
        <w:rPr>
          <w:rFonts w:ascii="Century Gothic" w:hAnsi="Century Gothic"/>
          <w:b/>
          <w:sz w:val="18"/>
          <w:szCs w:val="18"/>
        </w:rPr>
        <w:t>.</w:t>
      </w:r>
      <w:r w:rsidR="00A86E7E" w:rsidRPr="00B4045C">
        <w:rPr>
          <w:rFonts w:ascii="Century Gothic" w:hAnsi="Century Gothic"/>
          <w:b/>
          <w:sz w:val="18"/>
          <w:szCs w:val="18"/>
        </w:rPr>
        <w:t>NET</w:t>
      </w:r>
      <w:r w:rsidR="005B69E2" w:rsidRPr="00B4045C">
        <w:rPr>
          <w:rFonts w:ascii="Century Gothic" w:hAnsi="Century Gothic"/>
          <w:b/>
          <w:sz w:val="18"/>
          <w:szCs w:val="18"/>
        </w:rPr>
        <w:t xml:space="preserve"> Core</w:t>
      </w:r>
      <w:r w:rsidR="005B69E2">
        <w:rPr>
          <w:rFonts w:ascii="Century Gothic" w:hAnsi="Century Gothic"/>
          <w:sz w:val="18"/>
          <w:szCs w:val="18"/>
        </w:rPr>
        <w:t>,</w:t>
      </w:r>
      <w:r w:rsidR="002600A2">
        <w:rPr>
          <w:rFonts w:ascii="Century Gothic" w:hAnsi="Century Gothic"/>
          <w:sz w:val="18"/>
          <w:szCs w:val="18"/>
        </w:rPr>
        <w:t xml:space="preserve"> WPF,</w:t>
      </w:r>
      <w:r w:rsidR="005D3C5D">
        <w:rPr>
          <w:rFonts w:ascii="Century Gothic" w:hAnsi="Century Gothic"/>
          <w:sz w:val="18"/>
          <w:szCs w:val="18"/>
        </w:rPr>
        <w:t xml:space="preserve"> Xamarin,</w:t>
      </w:r>
      <w:r w:rsidR="002600A2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2600A2" w:rsidRPr="002600A2">
        <w:rPr>
          <w:rFonts w:ascii="Century Gothic" w:hAnsi="Century Gothic"/>
          <w:sz w:val="18"/>
          <w:szCs w:val="18"/>
        </w:rPr>
        <w:t>Blazor</w:t>
      </w:r>
      <w:proofErr w:type="spellEnd"/>
      <w:r w:rsidR="002600A2">
        <w:rPr>
          <w:rFonts w:ascii="Century Gothic" w:hAnsi="Century Gothic"/>
          <w:sz w:val="18"/>
          <w:szCs w:val="18"/>
        </w:rPr>
        <w:t>,</w:t>
      </w:r>
      <w:r w:rsidR="00B4045C">
        <w:rPr>
          <w:rFonts w:ascii="Century Gothic" w:hAnsi="Century Gothic"/>
          <w:sz w:val="18"/>
          <w:szCs w:val="18"/>
        </w:rPr>
        <w:t xml:space="preserve"> Node.JS, </w:t>
      </w:r>
      <w:r w:rsidR="00673531" w:rsidRPr="00B4045C">
        <w:rPr>
          <w:rFonts w:ascii="Century Gothic" w:hAnsi="Century Gothic"/>
          <w:b/>
          <w:sz w:val="18"/>
          <w:szCs w:val="18"/>
        </w:rPr>
        <w:t>React</w:t>
      </w:r>
      <w:r w:rsidR="00B4045C">
        <w:rPr>
          <w:rFonts w:ascii="Century Gothic" w:hAnsi="Century Gothic"/>
          <w:b/>
          <w:sz w:val="18"/>
          <w:szCs w:val="18"/>
        </w:rPr>
        <w:t xml:space="preserve">, </w:t>
      </w:r>
      <w:r w:rsidR="00B4045C" w:rsidRPr="00874931">
        <w:rPr>
          <w:rFonts w:ascii="Century Gothic" w:hAnsi="Century Gothic"/>
          <w:b/>
          <w:bCs/>
          <w:sz w:val="18"/>
          <w:szCs w:val="18"/>
        </w:rPr>
        <w:t>Laravel</w:t>
      </w:r>
    </w:p>
    <w:p w14:paraId="5CF1DE62" w14:textId="77777777" w:rsidR="00B4045C" w:rsidRDefault="00646FAE" w:rsidP="00646FAE">
      <w:pPr>
        <w:rPr>
          <w:rFonts w:ascii="Century Gothic" w:hAnsi="Century Gothic"/>
          <w:sz w:val="18"/>
          <w:szCs w:val="18"/>
        </w:rPr>
      </w:pPr>
      <w:r w:rsidRPr="00646FAE">
        <w:rPr>
          <w:rFonts w:ascii="Century Gothic" w:hAnsi="Century Gothic"/>
          <w:b/>
          <w:sz w:val="18"/>
          <w:szCs w:val="18"/>
        </w:rPr>
        <w:t>R</w:t>
      </w:r>
      <w:r w:rsidR="00D24862">
        <w:rPr>
          <w:rFonts w:ascii="Century Gothic" w:hAnsi="Century Gothic"/>
          <w:b/>
          <w:sz w:val="18"/>
          <w:szCs w:val="18"/>
        </w:rPr>
        <w:t>EPORTING</w:t>
      </w:r>
      <w:r>
        <w:rPr>
          <w:rFonts w:ascii="Century Gothic" w:hAnsi="Century Gothic"/>
          <w:sz w:val="18"/>
          <w:szCs w:val="18"/>
        </w:rPr>
        <w:t xml:space="preserve">: </w:t>
      </w:r>
      <w:r w:rsidR="00B4045C">
        <w:rPr>
          <w:rFonts w:ascii="Century Gothic" w:hAnsi="Century Gothic"/>
          <w:sz w:val="18"/>
          <w:szCs w:val="18"/>
        </w:rPr>
        <w:t xml:space="preserve">Power BI, </w:t>
      </w:r>
      <w:r>
        <w:rPr>
          <w:rFonts w:ascii="Century Gothic" w:hAnsi="Century Gothic"/>
          <w:sz w:val="18"/>
          <w:szCs w:val="18"/>
        </w:rPr>
        <w:t>RDLC, Crystal Report, SSRS</w:t>
      </w:r>
    </w:p>
    <w:p w14:paraId="45ED5056" w14:textId="77777777" w:rsidR="00646FAE" w:rsidRDefault="00D24862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DATABASES</w:t>
      </w:r>
      <w:r w:rsidR="00847B35">
        <w:rPr>
          <w:rFonts w:ascii="Century Gothic" w:hAnsi="Century Gothic"/>
          <w:sz w:val="18"/>
          <w:szCs w:val="18"/>
        </w:rPr>
        <w:t xml:space="preserve">: MSSQL, </w:t>
      </w:r>
      <w:proofErr w:type="spellStart"/>
      <w:r w:rsidR="00847B35">
        <w:rPr>
          <w:rFonts w:ascii="Century Gothic" w:hAnsi="Century Gothic"/>
          <w:sz w:val="18"/>
          <w:szCs w:val="18"/>
        </w:rPr>
        <w:t>MySql</w:t>
      </w:r>
      <w:proofErr w:type="spellEnd"/>
      <w:r w:rsidR="00847B35">
        <w:rPr>
          <w:rFonts w:ascii="Century Gothic" w:hAnsi="Century Gothic"/>
          <w:sz w:val="18"/>
          <w:szCs w:val="18"/>
        </w:rPr>
        <w:t>, PostgreSQL, MongoDB</w:t>
      </w:r>
      <w:r w:rsidR="00553348">
        <w:rPr>
          <w:rFonts w:ascii="Century Gothic" w:hAnsi="Century Gothic"/>
          <w:sz w:val="18"/>
          <w:szCs w:val="18"/>
        </w:rPr>
        <w:t xml:space="preserve">, </w:t>
      </w:r>
      <w:r w:rsidR="00553348" w:rsidRPr="00553348">
        <w:rPr>
          <w:rFonts w:ascii="Century Gothic" w:hAnsi="Century Gothic"/>
          <w:sz w:val="18"/>
          <w:szCs w:val="18"/>
        </w:rPr>
        <w:t>Redis</w:t>
      </w:r>
    </w:p>
    <w:p w14:paraId="3C2FBAF3" w14:textId="77777777" w:rsidR="00192CAC" w:rsidRDefault="00192CA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</w:t>
      </w:r>
      <w:r w:rsidR="00D24862">
        <w:rPr>
          <w:rFonts w:ascii="Century Gothic" w:hAnsi="Century Gothic"/>
          <w:b/>
          <w:sz w:val="18"/>
          <w:szCs w:val="18"/>
        </w:rPr>
        <w:t>ROTOCALs</w:t>
      </w:r>
      <w:r>
        <w:rPr>
          <w:rFonts w:ascii="Century Gothic" w:hAnsi="Century Gothic"/>
          <w:sz w:val="18"/>
          <w:szCs w:val="18"/>
        </w:rPr>
        <w:t>: TCP, UDP, HTTP, SMTP, SSH</w:t>
      </w:r>
      <w:r w:rsidR="00520205">
        <w:rPr>
          <w:rFonts w:ascii="Century Gothic" w:hAnsi="Century Gothic"/>
          <w:sz w:val="18"/>
          <w:szCs w:val="18"/>
        </w:rPr>
        <w:t xml:space="preserve">, </w:t>
      </w:r>
      <w:r w:rsidR="004A6E04">
        <w:rPr>
          <w:rFonts w:ascii="Century Gothic" w:hAnsi="Century Gothic"/>
          <w:sz w:val="18"/>
          <w:szCs w:val="18"/>
        </w:rPr>
        <w:t>RS232</w:t>
      </w:r>
      <w:r w:rsidR="00085565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085565" w:rsidRPr="00085565">
        <w:rPr>
          <w:rFonts w:ascii="Century Gothic" w:hAnsi="Century Gothic"/>
          <w:sz w:val="18"/>
          <w:szCs w:val="18"/>
        </w:rPr>
        <w:t>SignalR</w:t>
      </w:r>
      <w:proofErr w:type="spellEnd"/>
    </w:p>
    <w:p w14:paraId="0E23CF9A" w14:textId="77777777" w:rsidR="00646FAE" w:rsidRDefault="00CE20EC" w:rsidP="00646FA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DEVICES</w:t>
      </w:r>
      <w:r w:rsidR="00520205">
        <w:rPr>
          <w:rFonts w:ascii="Century Gothic" w:hAnsi="Century Gothic"/>
          <w:sz w:val="18"/>
          <w:szCs w:val="18"/>
        </w:rPr>
        <w:t xml:space="preserve">: </w:t>
      </w:r>
      <w:r w:rsidR="005C260C">
        <w:rPr>
          <w:rFonts w:ascii="Century Gothic" w:hAnsi="Century Gothic"/>
          <w:sz w:val="18"/>
          <w:szCs w:val="18"/>
        </w:rPr>
        <w:t>RFID</w:t>
      </w:r>
      <w:r w:rsidR="007908B5">
        <w:rPr>
          <w:rFonts w:ascii="Century Gothic" w:hAnsi="Century Gothic"/>
          <w:sz w:val="18"/>
          <w:szCs w:val="18"/>
        </w:rPr>
        <w:t xml:space="preserve"> </w:t>
      </w:r>
      <w:r w:rsidR="00361AF2">
        <w:rPr>
          <w:rFonts w:ascii="Century Gothic" w:hAnsi="Century Gothic"/>
          <w:sz w:val="18"/>
          <w:szCs w:val="18"/>
        </w:rPr>
        <w:t>Scanner</w:t>
      </w:r>
      <w:r w:rsidR="007908B5">
        <w:rPr>
          <w:rFonts w:ascii="Century Gothic" w:hAnsi="Century Gothic"/>
          <w:sz w:val="18"/>
          <w:szCs w:val="18"/>
        </w:rPr>
        <w:t xml:space="preserve">, Weight Scale, </w:t>
      </w:r>
      <w:r w:rsidR="004B5FB4">
        <w:rPr>
          <w:rFonts w:ascii="Century Gothic" w:hAnsi="Century Gothic"/>
          <w:sz w:val="18"/>
          <w:szCs w:val="18"/>
        </w:rPr>
        <w:t>Milk Analyzer</w:t>
      </w:r>
    </w:p>
    <w:p w14:paraId="0EDFF9D3" w14:textId="77777777" w:rsidR="00730565" w:rsidRDefault="00730565" w:rsidP="00730565">
      <w:pPr>
        <w:rPr>
          <w:rFonts w:ascii="Century Gothic" w:hAnsi="Century Gothic"/>
          <w:sz w:val="18"/>
          <w:szCs w:val="18"/>
        </w:rPr>
      </w:pPr>
      <w:r w:rsidRPr="00575DF9">
        <w:rPr>
          <w:rFonts w:ascii="Century Gothic" w:hAnsi="Century Gothic"/>
          <w:b/>
          <w:sz w:val="18"/>
          <w:szCs w:val="18"/>
        </w:rPr>
        <w:t>O</w:t>
      </w:r>
      <w:r w:rsidR="00D24862">
        <w:rPr>
          <w:rFonts w:ascii="Century Gothic" w:hAnsi="Century Gothic"/>
          <w:b/>
          <w:sz w:val="18"/>
          <w:szCs w:val="18"/>
        </w:rPr>
        <w:t>THERS</w:t>
      </w:r>
      <w:r>
        <w:rPr>
          <w:rFonts w:ascii="Century Gothic" w:hAnsi="Century Gothic"/>
          <w:sz w:val="18"/>
          <w:szCs w:val="18"/>
        </w:rPr>
        <w:t>: CI/CD,</w:t>
      </w:r>
      <w:r w:rsidR="007C7D8B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Microservice</w:t>
      </w:r>
      <w:r w:rsidR="00D308CC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>,</w:t>
      </w:r>
      <w:r w:rsidR="00D75A93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JWT,</w:t>
      </w:r>
      <w:r w:rsidR="005C260C">
        <w:rPr>
          <w:rFonts w:ascii="Century Gothic" w:hAnsi="Century Gothic"/>
          <w:sz w:val="18"/>
          <w:szCs w:val="18"/>
        </w:rPr>
        <w:t xml:space="preserve"> OpenID,</w:t>
      </w:r>
      <w:r>
        <w:rPr>
          <w:rFonts w:ascii="Century Gothic" w:hAnsi="Century Gothic"/>
          <w:sz w:val="18"/>
          <w:szCs w:val="18"/>
        </w:rPr>
        <w:t xml:space="preserve"> OAuth2, </w:t>
      </w:r>
      <w:r w:rsidR="00FA1137">
        <w:rPr>
          <w:rFonts w:ascii="Century Gothic" w:hAnsi="Century Gothic"/>
          <w:sz w:val="18"/>
          <w:szCs w:val="18"/>
        </w:rPr>
        <w:t>TDD,</w:t>
      </w:r>
      <w:r w:rsidR="005B782C">
        <w:rPr>
          <w:rFonts w:ascii="Century Gothic" w:hAnsi="Century Gothic"/>
          <w:sz w:val="18"/>
          <w:szCs w:val="18"/>
        </w:rPr>
        <w:t xml:space="preserve"> Unit Testing,</w:t>
      </w:r>
      <w:r w:rsidR="00FA1137">
        <w:rPr>
          <w:rFonts w:ascii="Century Gothic" w:hAnsi="Century Gothic"/>
          <w:sz w:val="18"/>
          <w:szCs w:val="18"/>
        </w:rPr>
        <w:t xml:space="preserve"> </w:t>
      </w:r>
      <w:r w:rsidR="003A4BA3">
        <w:rPr>
          <w:rFonts w:ascii="Century Gothic" w:hAnsi="Century Gothic"/>
          <w:sz w:val="18"/>
          <w:szCs w:val="18"/>
        </w:rPr>
        <w:t xml:space="preserve">Design Patterns and </w:t>
      </w:r>
      <w:r w:rsidR="00942A74">
        <w:rPr>
          <w:rFonts w:ascii="Century Gothic" w:hAnsi="Century Gothic"/>
          <w:sz w:val="18"/>
          <w:szCs w:val="18"/>
        </w:rPr>
        <w:t>Principals</w:t>
      </w:r>
      <w:r w:rsidR="007E14FE">
        <w:rPr>
          <w:rFonts w:ascii="Century Gothic" w:hAnsi="Century Gothic"/>
          <w:sz w:val="18"/>
          <w:szCs w:val="18"/>
        </w:rPr>
        <w:t xml:space="preserve">, </w:t>
      </w:r>
      <w:r w:rsidR="00D65AD6">
        <w:rPr>
          <w:rFonts w:ascii="Century Gothic" w:hAnsi="Century Gothic"/>
          <w:sz w:val="18"/>
          <w:szCs w:val="18"/>
        </w:rPr>
        <w:t>REST API</w:t>
      </w:r>
      <w:r w:rsidR="00DE1F47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DE1F47">
        <w:rPr>
          <w:rFonts w:ascii="Century Gothic" w:hAnsi="Century Gothic"/>
          <w:sz w:val="18"/>
          <w:szCs w:val="18"/>
        </w:rPr>
        <w:t>GraphQL</w:t>
      </w:r>
      <w:proofErr w:type="spellEnd"/>
      <w:r w:rsidR="002C0F5D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2C0F5D">
        <w:rPr>
          <w:rFonts w:ascii="Century Gothic" w:hAnsi="Century Gothic"/>
          <w:sz w:val="18"/>
          <w:szCs w:val="18"/>
        </w:rPr>
        <w:t>BlockChain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hyperlink r:id="rId19" w:history="1">
        <w:r w:rsidR="00EF3B41" w:rsidRPr="00730565">
          <w:rPr>
            <w:rStyle w:val="Hyperlink"/>
            <w:rFonts w:ascii="Century Gothic" w:hAnsi="Century Gothic"/>
            <w:sz w:val="18"/>
            <w:szCs w:val="18"/>
          </w:rPr>
          <w:t>IdentityServer4</w:t>
        </w:r>
      </w:hyperlink>
      <w:r w:rsidR="00EF3B41">
        <w:rPr>
          <w:rFonts w:ascii="Century Gothic" w:hAnsi="Century Gothic"/>
          <w:sz w:val="18"/>
          <w:szCs w:val="18"/>
        </w:rPr>
        <w:t>,</w:t>
      </w:r>
      <w:r w:rsidR="00EF3B41" w:rsidRPr="00F235B3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EF3B41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="00EF3B41">
        <w:rPr>
          <w:rFonts w:ascii="Century Gothic" w:hAnsi="Century Gothic"/>
          <w:sz w:val="18"/>
          <w:szCs w:val="18"/>
        </w:rPr>
        <w:t xml:space="preserve">, </w:t>
      </w:r>
      <w:proofErr w:type="spellStart"/>
      <w:r w:rsidR="00EF3B41">
        <w:rPr>
          <w:rFonts w:ascii="Century Gothic" w:hAnsi="Century Gothic"/>
          <w:sz w:val="18"/>
          <w:szCs w:val="18"/>
        </w:rPr>
        <w:t>moq</w:t>
      </w:r>
      <w:proofErr w:type="spellEnd"/>
      <w:r w:rsidR="00EF3B41">
        <w:rPr>
          <w:rFonts w:ascii="Century Gothic" w:hAnsi="Century Gothic"/>
          <w:sz w:val="18"/>
          <w:szCs w:val="18"/>
        </w:rPr>
        <w:t>,</w:t>
      </w:r>
      <w:r w:rsidR="00E612B8">
        <w:rPr>
          <w:rFonts w:ascii="Century Gothic" w:hAnsi="Century Gothic"/>
          <w:sz w:val="18"/>
          <w:szCs w:val="18"/>
        </w:rPr>
        <w:t xml:space="preserve"> </w:t>
      </w:r>
      <w:r w:rsidR="00E612B8" w:rsidRPr="00E612B8">
        <w:rPr>
          <w:rFonts w:ascii="Century Gothic" w:hAnsi="Century Gothic"/>
          <w:sz w:val="18"/>
          <w:szCs w:val="18"/>
        </w:rPr>
        <w:t>Domain-Driven-Design</w:t>
      </w:r>
      <w:r w:rsidR="00CC7653">
        <w:rPr>
          <w:rFonts w:ascii="Century Gothic" w:hAnsi="Century Gothic"/>
          <w:sz w:val="18"/>
          <w:szCs w:val="18"/>
        </w:rPr>
        <w:t>, API Gateway</w:t>
      </w:r>
      <w:r w:rsidR="005E079E">
        <w:rPr>
          <w:rFonts w:ascii="Century Gothic" w:hAnsi="Century Gothic"/>
          <w:sz w:val="18"/>
          <w:szCs w:val="18"/>
        </w:rPr>
        <w:t xml:space="preserve"> (</w:t>
      </w:r>
      <w:hyperlink r:id="rId20" w:history="1">
        <w:r w:rsidR="005E079E" w:rsidRPr="00730565">
          <w:rPr>
            <w:rStyle w:val="Hyperlink"/>
            <w:rFonts w:ascii="Century Gothic" w:hAnsi="Century Gothic"/>
            <w:sz w:val="18"/>
            <w:szCs w:val="18"/>
          </w:rPr>
          <w:t>Ocelot</w:t>
        </w:r>
      </w:hyperlink>
      <w:r w:rsidR="005E079E">
        <w:rPr>
          <w:rFonts w:ascii="Century Gothic" w:hAnsi="Century Gothic"/>
          <w:sz w:val="18"/>
          <w:szCs w:val="18"/>
        </w:rPr>
        <w:t>)</w:t>
      </w:r>
    </w:p>
    <w:p w14:paraId="417FD3F1" w14:textId="77777777" w:rsidR="002915E8" w:rsidRDefault="002915E8" w:rsidP="00730565">
      <w:pPr>
        <w:rPr>
          <w:rFonts w:ascii="Century Gothic" w:hAnsi="Century Gothic"/>
          <w:sz w:val="18"/>
          <w:szCs w:val="18"/>
        </w:rPr>
      </w:pPr>
      <w:r w:rsidRPr="002915E8">
        <w:rPr>
          <w:rFonts w:ascii="Century Gothic" w:hAnsi="Century Gothic"/>
          <w:b/>
          <w:sz w:val="18"/>
          <w:szCs w:val="18"/>
        </w:rPr>
        <w:t>TOOLS</w:t>
      </w:r>
      <w:r>
        <w:rPr>
          <w:rFonts w:ascii="Century Gothic" w:hAnsi="Century Gothic"/>
          <w:sz w:val="18"/>
          <w:szCs w:val="18"/>
        </w:rPr>
        <w:t>: Docker,</w:t>
      </w:r>
      <w:r w:rsidR="005E079E">
        <w:rPr>
          <w:rFonts w:ascii="Century Gothic" w:hAnsi="Century Gothic"/>
          <w:sz w:val="18"/>
          <w:szCs w:val="18"/>
        </w:rPr>
        <w:t xml:space="preserve"> </w:t>
      </w:r>
      <w:r w:rsidR="005E079E" w:rsidRPr="005E079E">
        <w:rPr>
          <w:rFonts w:ascii="Century Gothic" w:hAnsi="Century Gothic"/>
          <w:sz w:val="18"/>
          <w:szCs w:val="18"/>
        </w:rPr>
        <w:t>Kubernetes</w:t>
      </w:r>
      <w:r w:rsidR="005E079E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GIT, </w:t>
      </w:r>
      <w:r w:rsidRPr="0005438A">
        <w:rPr>
          <w:rFonts w:ascii="Century Gothic" w:hAnsi="Century Gothic"/>
          <w:sz w:val="18"/>
          <w:szCs w:val="18"/>
        </w:rPr>
        <w:t>AZURE</w:t>
      </w:r>
      <w:r>
        <w:rPr>
          <w:rFonts w:ascii="Century Gothic" w:hAnsi="Century Gothic"/>
          <w:sz w:val="18"/>
          <w:szCs w:val="18"/>
        </w:rPr>
        <w:t xml:space="preserve">, </w:t>
      </w:r>
      <w:hyperlink r:id="rId21" w:history="1">
        <w:r w:rsidRPr="007C7D8B">
          <w:rPr>
            <w:rStyle w:val="Hyperlink"/>
            <w:rFonts w:ascii="Century Gothic" w:hAnsi="Century Gothic"/>
            <w:sz w:val="18"/>
            <w:szCs w:val="18"/>
          </w:rPr>
          <w:t>JIRA</w:t>
        </w:r>
      </w:hyperlink>
      <w:r>
        <w:rPr>
          <w:rFonts w:ascii="Century Gothic" w:hAnsi="Century Gothic"/>
          <w:sz w:val="18"/>
          <w:szCs w:val="18"/>
        </w:rPr>
        <w:t xml:space="preserve">, </w:t>
      </w:r>
      <w:hyperlink r:id="rId22" w:history="1">
        <w:r w:rsidRPr="00D0337C">
          <w:rPr>
            <w:rStyle w:val="Hyperlink"/>
            <w:rFonts w:ascii="Century Gothic" w:hAnsi="Century Gothic"/>
            <w:sz w:val="18"/>
            <w:szCs w:val="18"/>
          </w:rPr>
          <w:t>RabbitMQ</w:t>
        </w:r>
      </w:hyperlink>
    </w:p>
    <w:p w14:paraId="5FF2988B" w14:textId="77777777" w:rsidR="00646FAE" w:rsidRDefault="00646FAE" w:rsidP="00646FAE">
      <w:pPr>
        <w:rPr>
          <w:rFonts w:ascii="Century Gothic" w:hAnsi="Century Gothic"/>
          <w:sz w:val="18"/>
          <w:szCs w:val="18"/>
        </w:rPr>
      </w:pPr>
    </w:p>
    <w:p w14:paraId="78D2FE16" w14:textId="77777777" w:rsidR="00AB499C" w:rsidRPr="00D24862" w:rsidRDefault="00667198" w:rsidP="00AB499C">
      <w:pPr>
        <w:pStyle w:val="Heading2"/>
        <w:jc w:val="left"/>
        <w:rPr>
          <w:rFonts w:ascii="Century Gothic" w:hAnsi="Century Gothic"/>
          <w:sz w:val="18"/>
          <w:szCs w:val="18"/>
        </w:rPr>
      </w:pPr>
      <w:r w:rsidRPr="00667198">
        <w:rPr>
          <w:rFonts w:ascii="Century Gothic" w:hAnsi="Century Gothic"/>
          <w:b/>
          <w:sz w:val="18"/>
          <w:szCs w:val="18"/>
        </w:rPr>
        <w:t>Professional Experience</w:t>
      </w:r>
    </w:p>
    <w:p w14:paraId="516A79EB" w14:textId="77777777" w:rsidR="00447674" w:rsidRDefault="00AB499C" w:rsidP="00D24862">
      <w:pPr>
        <w:pStyle w:val="Heading4"/>
        <w:rPr>
          <w:rFonts w:ascii="Century Gothic" w:hAnsi="Century Gothic"/>
          <w:iCs w:val="0"/>
          <w:caps w:val="0"/>
          <w:sz w:val="18"/>
          <w:szCs w:val="18"/>
        </w:rPr>
      </w:pPr>
      <w:r w:rsidRPr="00447674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CAB37" wp14:editId="54613D56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5E27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" strokecolor="#8496b0 [1951]" strokeweight="1pt">
                <v:stroke joinstyle="miter"/>
              </v:line>
            </w:pict>
          </mc:Fallback>
        </mc:AlternateContent>
      </w:r>
      <w:hyperlink r:id="rId23" w:history="1">
        <w:r w:rsidR="00447674" w:rsidRPr="002E2330">
          <w:rPr>
            <w:rStyle w:val="Hyperlink"/>
            <w:rFonts w:ascii="Century Gothic" w:hAnsi="Century Gothic"/>
            <w:b/>
            <w:sz w:val="18"/>
            <w:szCs w:val="18"/>
          </w:rPr>
          <w:t>ACI Limited</w:t>
        </w:r>
      </w:hyperlink>
      <w:r w:rsidR="00447674">
        <w:rPr>
          <w:rFonts w:ascii="Century Gothic" w:hAnsi="Century Gothic"/>
          <w:b/>
          <w:sz w:val="18"/>
          <w:szCs w:val="18"/>
        </w:rPr>
        <w:t xml:space="preserve"> -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447674" w:rsidRPr="00447674">
        <w:rPr>
          <w:rFonts w:ascii="Century Gothic" w:hAnsi="Century Gothic"/>
          <w:sz w:val="18"/>
          <w:szCs w:val="18"/>
        </w:rPr>
        <w:t>Dha</w:t>
      </w:r>
      <w:r w:rsidR="00E25C66">
        <w:rPr>
          <w:rFonts w:ascii="Century Gothic" w:hAnsi="Century Gothic"/>
          <w:sz w:val="18"/>
          <w:szCs w:val="18"/>
        </w:rPr>
        <w:t>KA</w:t>
      </w:r>
      <w:r w:rsidR="00447674" w:rsidRPr="00447674">
        <w:rPr>
          <w:rFonts w:ascii="Century Gothic" w:hAnsi="Century Gothic"/>
          <w:sz w:val="18"/>
          <w:szCs w:val="18"/>
        </w:rPr>
        <w:t xml:space="preserve"> (Software Eng</w:t>
      </w:r>
      <w:r w:rsidR="00D24862">
        <w:rPr>
          <w:rFonts w:ascii="Century Gothic" w:hAnsi="Century Gothic"/>
          <w:sz w:val="18"/>
          <w:szCs w:val="18"/>
        </w:rPr>
        <w:t>ineer</w:t>
      </w:r>
      <w:r w:rsidR="00447674" w:rsidRPr="00447674">
        <w:rPr>
          <w:rFonts w:ascii="Century Gothic" w:hAnsi="Century Gothic"/>
          <w:sz w:val="18"/>
          <w:szCs w:val="18"/>
        </w:rPr>
        <w:t>)</w:t>
      </w:r>
      <w:r w:rsidR="00447674" w:rsidRPr="00447674">
        <w:rPr>
          <w:rFonts w:ascii="Century Gothic" w:hAnsi="Century Gothic"/>
          <w:b/>
          <w:sz w:val="18"/>
          <w:szCs w:val="18"/>
        </w:rPr>
        <w:t xml:space="preserve"> 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[</w:t>
      </w:r>
      <w:r w:rsidR="00E25C66" w:rsidRPr="00447674">
        <w:rPr>
          <w:rFonts w:ascii="Century Gothic" w:hAnsi="Century Gothic"/>
          <w:sz w:val="18"/>
          <w:szCs w:val="18"/>
        </w:rPr>
        <w:t>201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9-</w:t>
      </w:r>
      <w:r w:rsidR="00E25C66">
        <w:rPr>
          <w:rFonts w:ascii="Century Gothic" w:hAnsi="Century Gothic"/>
          <w:sz w:val="18"/>
          <w:szCs w:val="18"/>
        </w:rPr>
        <w:t>current</w:t>
      </w:r>
      <w:r w:rsidR="00E25C66">
        <w:rPr>
          <w:rFonts w:ascii="Century Gothic" w:hAnsi="Century Gothic"/>
          <w:iCs w:val="0"/>
          <w:caps w:val="0"/>
          <w:sz w:val="18"/>
          <w:szCs w:val="18"/>
        </w:rPr>
        <w:t>]</w:t>
      </w:r>
    </w:p>
    <w:p w14:paraId="7CD403CF" w14:textId="77777777" w:rsidR="003D5180" w:rsidRDefault="003D5180" w:rsidP="003D5180">
      <w:pPr>
        <w:rPr>
          <w:rFonts w:ascii="Century Gothic" w:hAnsi="Century Gothic"/>
          <w:sz w:val="18"/>
          <w:szCs w:val="18"/>
        </w:rPr>
      </w:pPr>
      <w:r w:rsidRPr="003D5180">
        <w:rPr>
          <w:rFonts w:ascii="Century Gothic" w:hAnsi="Century Gothic"/>
          <w:sz w:val="18"/>
          <w:szCs w:val="18"/>
        </w:rPr>
        <w:t>Advanced Chemical Industries (ACI) Limited</w:t>
      </w:r>
      <w:r>
        <w:rPr>
          <w:rFonts w:ascii="Century Gothic" w:hAnsi="Century Gothic"/>
          <w:sz w:val="18"/>
          <w:szCs w:val="18"/>
        </w:rPr>
        <w:t xml:space="preserve"> is </w:t>
      </w:r>
      <w:r w:rsidRPr="003D5180">
        <w:rPr>
          <w:rFonts w:ascii="Century Gothic" w:hAnsi="Century Gothic"/>
          <w:sz w:val="18"/>
          <w:szCs w:val="18"/>
        </w:rPr>
        <w:t>one of the largest conglomerates in Bangladesh with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~$</w:t>
      </w:r>
      <w:r w:rsidR="00323530">
        <w:rPr>
          <w:rFonts w:ascii="Century Gothic" w:hAnsi="Century Gothic"/>
          <w:sz w:val="18"/>
          <w:szCs w:val="18"/>
        </w:rPr>
        <w:t>321mn</w:t>
      </w:r>
      <w:r>
        <w:rPr>
          <w:rFonts w:ascii="Century Gothic" w:hAnsi="Century Gothic"/>
          <w:sz w:val="18"/>
          <w:szCs w:val="18"/>
        </w:rPr>
        <w:t xml:space="preserve"> in annual </w:t>
      </w:r>
      <w:r w:rsidRPr="003D5180">
        <w:rPr>
          <w:rFonts w:ascii="Century Gothic" w:hAnsi="Century Gothic"/>
          <w:sz w:val="18"/>
          <w:szCs w:val="18"/>
        </w:rPr>
        <w:t>revenues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and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~</w:t>
      </w:r>
      <w:r w:rsidR="00E922D4" w:rsidRPr="00E922D4">
        <w:rPr>
          <w:rFonts w:ascii="Century Gothic" w:hAnsi="Century Gothic"/>
          <w:sz w:val="18"/>
          <w:szCs w:val="18"/>
        </w:rPr>
        <w:t>9,</w:t>
      </w:r>
      <w:r w:rsidR="00E922D4">
        <w:rPr>
          <w:rFonts w:ascii="Century Gothic" w:hAnsi="Century Gothic"/>
          <w:sz w:val="18"/>
          <w:szCs w:val="18"/>
        </w:rPr>
        <w:t>000</w:t>
      </w:r>
      <w:r>
        <w:rPr>
          <w:rFonts w:ascii="Century Gothic" w:hAnsi="Century Gothic"/>
          <w:sz w:val="18"/>
          <w:szCs w:val="18"/>
        </w:rPr>
        <w:t xml:space="preserve"> </w:t>
      </w:r>
      <w:r w:rsidRPr="003D5180">
        <w:rPr>
          <w:rFonts w:ascii="Century Gothic" w:hAnsi="Century Gothic"/>
          <w:sz w:val="18"/>
          <w:szCs w:val="18"/>
        </w:rPr>
        <w:t>employees</w:t>
      </w:r>
      <w:r>
        <w:rPr>
          <w:rFonts w:ascii="Century Gothic" w:hAnsi="Century Gothic"/>
          <w:sz w:val="18"/>
          <w:szCs w:val="18"/>
        </w:rPr>
        <w:t>.</w:t>
      </w:r>
    </w:p>
    <w:p w14:paraId="6CA31B6D" w14:textId="77777777" w:rsidR="003D5180" w:rsidRDefault="003D5180" w:rsidP="00E25C66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14:paraId="48600EEC" w14:textId="77777777" w:rsidR="005B69E2" w:rsidRPr="00447674" w:rsidRDefault="00C41A0B" w:rsidP="00E25C66">
      <w:hyperlink r:id="rId24" w:history="1">
        <w:r w:rsidR="00447674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PRANRFL-Group</w:t>
        </w:r>
      </w:hyperlink>
      <w:r w:rsid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</w:t>
      </w:r>
      <w:r w:rsidR="00D24862">
        <w:rPr>
          <w:rFonts w:ascii="Century Gothic" w:eastAsiaTheme="majorEastAsia" w:hAnsi="Century Gothic" w:cstheme="majorBidi"/>
          <w:iCs/>
          <w:caps/>
          <w:sz w:val="18"/>
          <w:szCs w:val="18"/>
        </w:rPr>
        <w:t>.</w:t>
      </w:r>
      <w:r w:rsidR="00447674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)</w:t>
      </w:r>
      <w:r w:rsidR="00447674" w:rsidRPr="00447674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9]</w:t>
      </w:r>
    </w:p>
    <w:p w14:paraId="282943FC" w14:textId="77777777" w:rsidR="0072543D" w:rsidRDefault="0072543D" w:rsidP="00E56F21">
      <w:pPr>
        <w:rPr>
          <w:rFonts w:ascii="Century Gothic" w:hAnsi="Century Gothic"/>
          <w:sz w:val="18"/>
          <w:szCs w:val="18"/>
        </w:rPr>
      </w:pPr>
      <w:r w:rsidRPr="0072543D">
        <w:rPr>
          <w:rFonts w:ascii="Century Gothic" w:hAnsi="Century Gothic"/>
          <w:sz w:val="18"/>
          <w:szCs w:val="18"/>
        </w:rPr>
        <w:t xml:space="preserve">PRAN is the largest food and beverage </w:t>
      </w:r>
      <w:r w:rsidR="00665C91" w:rsidRPr="0072543D">
        <w:rPr>
          <w:rFonts w:ascii="Century Gothic" w:hAnsi="Century Gothic"/>
          <w:sz w:val="18"/>
          <w:szCs w:val="18"/>
        </w:rPr>
        <w:t>Manufacturer Company</w:t>
      </w:r>
      <w:r w:rsidRPr="0072543D">
        <w:rPr>
          <w:rFonts w:ascii="Century Gothic" w:hAnsi="Century Gothic"/>
          <w:sz w:val="18"/>
          <w:szCs w:val="18"/>
        </w:rPr>
        <w:t xml:space="preserve"> of Bangladesh</w:t>
      </w:r>
      <w:r w:rsidR="00C05A1C">
        <w:rPr>
          <w:rFonts w:ascii="Century Gothic" w:hAnsi="Century Gothic"/>
          <w:sz w:val="18"/>
          <w:szCs w:val="18"/>
        </w:rPr>
        <w:t xml:space="preserve"> with ~</w:t>
      </w:r>
      <w:r w:rsidR="00C05A1C" w:rsidRPr="00C05A1C">
        <w:rPr>
          <w:rFonts w:ascii="Century Gothic" w:hAnsi="Century Gothic"/>
          <w:sz w:val="18"/>
          <w:szCs w:val="18"/>
        </w:rPr>
        <w:t>84,000</w:t>
      </w:r>
      <w:r w:rsidR="00C05A1C">
        <w:rPr>
          <w:rFonts w:ascii="Century Gothic" w:hAnsi="Century Gothic"/>
          <w:sz w:val="18"/>
          <w:szCs w:val="18"/>
        </w:rPr>
        <w:t xml:space="preserve"> employees.</w:t>
      </w:r>
    </w:p>
    <w:p w14:paraId="5221E2A1" w14:textId="77777777" w:rsidR="0072543D" w:rsidRDefault="0072543D" w:rsidP="00E56F21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</w:p>
    <w:p w14:paraId="79000A49" w14:textId="77777777" w:rsidR="00E56F21" w:rsidRPr="00F52B9C" w:rsidRDefault="00C41A0B" w:rsidP="00E56F21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hyperlink r:id="rId25" w:history="1">
        <w:r w:rsidR="00F52B9C" w:rsidRPr="00733924">
          <w:rPr>
            <w:rStyle w:val="Hyperlink"/>
            <w:rFonts w:ascii="Century Gothic" w:eastAsiaTheme="majorEastAsia" w:hAnsi="Century Gothic" w:cstheme="majorBidi"/>
            <w:b/>
            <w:iCs/>
            <w:caps/>
            <w:sz w:val="18"/>
            <w:szCs w:val="18"/>
          </w:rPr>
          <w:t>XeroneIT</w:t>
        </w:r>
      </w:hyperlink>
      <w:r w:rsidR="0076298B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25C66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–</w:t>
      </w:r>
      <w:r w:rsidR="00F52B9C" w:rsidRPr="00F52B9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Rajshahi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</w:t>
      </w:r>
      <w:r w:rsidR="00F52B9C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(Software Engineer)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7-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8]</w:t>
      </w:r>
    </w:p>
    <w:p w14:paraId="11977D85" w14:textId="77777777" w:rsidR="00017BF2" w:rsidRDefault="00E25C66" w:rsidP="009323EE">
      <w:pP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Award: </w:t>
      </w:r>
      <w:r w:rsidRPr="00F3460C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“Best Employee Of the year”</w:t>
      </w:r>
    </w:p>
    <w:p w14:paraId="7BB7197A" w14:textId="77777777" w:rsidR="00D6295E" w:rsidRPr="0072543D" w:rsidRDefault="00D6295E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</w:p>
    <w:p w14:paraId="3A594612" w14:textId="77777777" w:rsidR="0048449B" w:rsidRDefault="00615139" w:rsidP="009323EE">
      <w:pPr>
        <w:rPr>
          <w:rFonts w:ascii="Century Gothic" w:eastAsiaTheme="majorEastAsia" w:hAnsi="Century Gothic" w:cstheme="majorBidi"/>
          <w:iCs/>
          <w:caps/>
          <w:sz w:val="18"/>
          <w:szCs w:val="18"/>
        </w:rPr>
      </w:pPr>
      <w:r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YESCODERS</w:t>
      </w:r>
      <w:r w:rsidR="00EF3B41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9323EE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>-</w:t>
      </w:r>
      <w:r w:rsidR="005C2A87">
        <w:rPr>
          <w:rFonts w:ascii="Century Gothic" w:eastAsiaTheme="majorEastAsia" w:hAnsi="Century Gothic" w:cstheme="majorBidi"/>
          <w:b/>
          <w:iCs/>
          <w:caps/>
          <w:sz w:val="18"/>
          <w:szCs w:val="18"/>
        </w:rPr>
        <w:t xml:space="preserve"> </w:t>
      </w:r>
      <w:r w:rsidR="00EF3B41">
        <w:rPr>
          <w:rFonts w:ascii="Century Gothic" w:eastAsiaTheme="majorEastAsia" w:hAnsi="Century Gothic" w:cstheme="majorBidi"/>
          <w:iCs/>
          <w:caps/>
          <w:sz w:val="18"/>
          <w:szCs w:val="18"/>
        </w:rPr>
        <w:t>Dhaka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(</w:t>
      </w:r>
      <w:r w:rsidR="009323EE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JR </w:t>
      </w:r>
      <w:r w:rsidR="009323EE" w:rsidRPr="00F52B9C">
        <w:rPr>
          <w:rFonts w:ascii="Century Gothic" w:eastAsiaTheme="majorEastAsia" w:hAnsi="Century Gothic" w:cstheme="majorBidi"/>
          <w:iCs/>
          <w:caps/>
          <w:sz w:val="18"/>
          <w:szCs w:val="18"/>
        </w:rPr>
        <w:t>Soft Eng)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5-</w:t>
      </w:r>
      <w:r w:rsidR="00E25C66" w:rsidRPr="00447674">
        <w:rPr>
          <w:rFonts w:ascii="Century Gothic" w:eastAsiaTheme="majorEastAsia" w:hAnsi="Century Gothic" w:cstheme="majorBidi"/>
          <w:iCs/>
          <w:caps/>
          <w:sz w:val="18"/>
          <w:szCs w:val="18"/>
        </w:rPr>
        <w:t>201</w:t>
      </w:r>
      <w:r w:rsidR="00E25C66">
        <w:rPr>
          <w:rFonts w:ascii="Century Gothic" w:eastAsiaTheme="majorEastAsia" w:hAnsi="Century Gothic" w:cstheme="majorBidi"/>
          <w:iCs/>
          <w:caps/>
          <w:sz w:val="18"/>
          <w:szCs w:val="18"/>
        </w:rPr>
        <w:t>6]</w:t>
      </w:r>
      <w:r>
        <w:rPr>
          <w:rFonts w:ascii="Century Gothic" w:eastAsiaTheme="majorEastAsia" w:hAnsi="Century Gothic" w:cstheme="majorBidi"/>
          <w:iCs/>
          <w:caps/>
          <w:sz w:val="18"/>
          <w:szCs w:val="18"/>
        </w:rPr>
        <w:t xml:space="preserve"> [part-time]</w:t>
      </w:r>
    </w:p>
    <w:p w14:paraId="0DE1F7FC" w14:textId="77777777" w:rsidR="00B90AD7" w:rsidRPr="00D24862" w:rsidRDefault="00B90AD7" w:rsidP="00B90AD7">
      <w:pPr>
        <w:pStyle w:val="Heading2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Projects</w:t>
      </w:r>
    </w:p>
    <w:p w14:paraId="152686E4" w14:textId="0A097CB4" w:rsidR="00C173C6" w:rsidRDefault="00C173C6" w:rsidP="00C173C6">
      <w:pPr>
        <w:pStyle w:val="Heading4"/>
        <w:rPr>
          <w:rFonts w:ascii="Century Gothic" w:hAnsi="Century Gothic"/>
          <w:b/>
          <w:sz w:val="18"/>
          <w:szCs w:val="18"/>
        </w:rPr>
      </w:pPr>
      <w:r w:rsidRPr="00425BB8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33451" wp14:editId="20FAB223">
                <wp:simplePos x="0" y="0"/>
                <wp:positionH relativeFrom="column">
                  <wp:posOffset>8890</wp:posOffset>
                </wp:positionH>
                <wp:positionV relativeFrom="paragraph">
                  <wp:posOffset>6680</wp:posOffset>
                </wp:positionV>
                <wp:extent cx="3527947" cy="0"/>
                <wp:effectExtent l="0" t="0" r="349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794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C4820" id="Straight Connector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.55pt" to="27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" strokecolor="#8496b0 [1951]" strokeweight="1pt">
                <v:stroke joinstyle="miter"/>
              </v:line>
            </w:pict>
          </mc:Fallback>
        </mc:AlternateContent>
      </w:r>
      <w:hyperlink r:id="rId26" w:history="1">
        <w:r w:rsidRPr="00C173C6">
          <w:rPr>
            <w:rStyle w:val="Hyperlink"/>
            <w:rFonts w:ascii="Century Gothic" w:hAnsi="Century Gothic"/>
            <w:b/>
            <w:sz w:val="18"/>
            <w:szCs w:val="18"/>
          </w:rPr>
          <w:t>INITIATE.AI</w:t>
        </w:r>
      </w:hyperlink>
      <w:r>
        <w:rPr>
          <w:rFonts w:ascii="Century Gothic" w:hAnsi="Century Gothic"/>
          <w:b/>
          <w:sz w:val="18"/>
          <w:szCs w:val="18"/>
        </w:rPr>
        <w:t xml:space="preserve"> - </w:t>
      </w:r>
      <w:r w:rsidRPr="00C173C6">
        <w:rPr>
          <w:rFonts w:ascii="Century Gothic" w:hAnsi="Century Gothic"/>
          <w:sz w:val="18"/>
          <w:szCs w:val="18"/>
        </w:rPr>
        <w:t>AI-Powered Content Creation</w:t>
      </w:r>
      <w:r>
        <w:rPr>
          <w:rFonts w:ascii="Century Gothic" w:hAnsi="Century Gothic"/>
          <w:sz w:val="18"/>
          <w:szCs w:val="18"/>
        </w:rPr>
        <w:t xml:space="preserve"> TOOl</w:t>
      </w:r>
    </w:p>
    <w:p w14:paraId="6904A088" w14:textId="4903F418" w:rsidR="00C173C6" w:rsidRPr="00F225DE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AI based text and video content generation tools for marketing team.</w:t>
      </w:r>
    </w:p>
    <w:p w14:paraId="718F637C" w14:textId="13008216" w:rsidR="00C173C6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React, Redux, Node.js, </w:t>
      </w:r>
      <w:r w:rsidR="00B0708E">
        <w:rPr>
          <w:rFonts w:ascii="Century Gothic" w:hAnsi="Century Gothic"/>
          <w:sz w:val="18"/>
          <w:szCs w:val="18"/>
        </w:rPr>
        <w:t xml:space="preserve">Typescript, </w:t>
      </w:r>
      <w:r w:rsidRPr="00C173C6">
        <w:rPr>
          <w:rFonts w:ascii="Century Gothic" w:hAnsi="Century Gothic"/>
          <w:sz w:val="18"/>
          <w:szCs w:val="18"/>
        </w:rPr>
        <w:t>Express</w:t>
      </w:r>
      <w:r>
        <w:rPr>
          <w:rFonts w:ascii="Century Gothic" w:hAnsi="Century Gothic"/>
          <w:sz w:val="18"/>
          <w:szCs w:val="18"/>
        </w:rPr>
        <w:t xml:space="preserve"> </w:t>
      </w:r>
    </w:p>
    <w:p w14:paraId="1DAF68BF" w14:textId="37B825D8" w:rsidR="00C173C6" w:rsidRPr="00C173C6" w:rsidRDefault="00C173C6" w:rsidP="00C173C6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>:</w:t>
      </w:r>
      <w:r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C173C6">
        <w:rPr>
          <w:rFonts w:ascii="Century Gothic" w:hAnsi="Century Gothic"/>
          <w:sz w:val="18"/>
          <w:szCs w:val="18"/>
        </w:rPr>
        <w:t>OpenAI</w:t>
      </w:r>
      <w:proofErr w:type="spellEnd"/>
      <w:r>
        <w:rPr>
          <w:rFonts w:ascii="Century Gothic" w:hAnsi="Century Gothic"/>
          <w:sz w:val="18"/>
          <w:szCs w:val="18"/>
        </w:rPr>
        <w:t xml:space="preserve">, </w:t>
      </w:r>
      <w:proofErr w:type="spellStart"/>
      <w:r>
        <w:rPr>
          <w:rFonts w:ascii="Century Gothic" w:hAnsi="Century Gothic"/>
          <w:sz w:val="18"/>
          <w:szCs w:val="18"/>
        </w:rPr>
        <w:t>FFmpeg</w:t>
      </w:r>
      <w:proofErr w:type="spellEnd"/>
    </w:p>
    <w:p w14:paraId="30F3310D" w14:textId="6D52262D" w:rsidR="00A06577" w:rsidRDefault="007963DC" w:rsidP="00A0657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MIS.Digital</w:t>
      </w:r>
      <w:r w:rsidR="007B0EEE">
        <w:rPr>
          <w:rFonts w:ascii="Century Gothic" w:hAnsi="Century Gothic"/>
          <w:b/>
          <w:sz w:val="18"/>
          <w:szCs w:val="18"/>
        </w:rPr>
        <w:t xml:space="preserve"> - </w:t>
      </w:r>
      <w:r w:rsidRPr="007B0EEE">
        <w:rPr>
          <w:rFonts w:ascii="Century Gothic" w:hAnsi="Century Gothic"/>
          <w:sz w:val="18"/>
          <w:szCs w:val="18"/>
        </w:rPr>
        <w:t>Power BI Embedded Dashboard</w:t>
      </w:r>
    </w:p>
    <w:p w14:paraId="7CAD8388" w14:textId="77777777" w:rsidR="00A06577" w:rsidRDefault="00875BAD" w:rsidP="00A06577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Embedded Power BI </w:t>
      </w:r>
      <w:r w:rsidR="009103BF">
        <w:rPr>
          <w:rFonts w:ascii="Century Gothic" w:hAnsi="Century Gothic"/>
          <w:sz w:val="18"/>
          <w:szCs w:val="18"/>
        </w:rPr>
        <w:t>reporting portal for top level management.</w:t>
      </w:r>
    </w:p>
    <w:p w14:paraId="279BE102" w14:textId="77777777" w:rsidR="00A06577" w:rsidRDefault="009103BF" w:rsidP="00A06577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Group wise embedded power BI reports</w:t>
      </w:r>
    </w:p>
    <w:p w14:paraId="6D959FCC" w14:textId="5FA32C36" w:rsidR="00A06577" w:rsidRPr="00C173C6" w:rsidRDefault="009103BF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ACL of BI report</w:t>
      </w:r>
      <w:r w:rsidR="0009724C">
        <w:rPr>
          <w:rFonts w:ascii="Century Gothic" w:hAnsi="Century Gothic"/>
          <w:sz w:val="18"/>
          <w:szCs w:val="18"/>
        </w:rPr>
        <w:t>s</w:t>
      </w:r>
      <w:r w:rsidR="00C173C6">
        <w:rPr>
          <w:rFonts w:ascii="Century Gothic" w:hAnsi="Century Gothic"/>
          <w:sz w:val="18"/>
          <w:szCs w:val="18"/>
        </w:rPr>
        <w:t>, Azure Capacity management</w:t>
      </w:r>
      <w:r w:rsidR="00A06577" w:rsidRPr="00F225DE">
        <w:rPr>
          <w:rFonts w:ascii="Century Gothic" w:hAnsi="Century Gothic"/>
          <w:sz w:val="18"/>
          <w:szCs w:val="18"/>
        </w:rPr>
        <w:t>.</w:t>
      </w:r>
    </w:p>
    <w:p w14:paraId="202046C7" w14:textId="77777777" w:rsid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9103B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.NET</w:t>
      </w:r>
      <w:r w:rsidRPr="00784119">
        <w:rPr>
          <w:rFonts w:ascii="Century Gothic" w:hAnsi="Century Gothic"/>
          <w:sz w:val="18"/>
          <w:szCs w:val="18"/>
        </w:rPr>
        <w:t xml:space="preserve"> </w:t>
      </w:r>
      <w:r w:rsidR="009103BF">
        <w:rPr>
          <w:rFonts w:ascii="Century Gothic" w:hAnsi="Century Gothic"/>
          <w:sz w:val="18"/>
          <w:szCs w:val="18"/>
        </w:rPr>
        <w:t>Core</w:t>
      </w:r>
      <w:r>
        <w:rPr>
          <w:rFonts w:ascii="Century Gothic" w:hAnsi="Century Gothic"/>
          <w:sz w:val="18"/>
          <w:szCs w:val="18"/>
        </w:rPr>
        <w:t xml:space="preserve">, MSSQL, EF </w:t>
      </w:r>
    </w:p>
    <w:p w14:paraId="114808E7" w14:textId="77777777" w:rsidR="00A06577" w:rsidRPr="00A06577" w:rsidRDefault="00A06577" w:rsidP="00A06577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="009103BF">
        <w:rPr>
          <w:rFonts w:ascii="Century Gothic" w:hAnsi="Century Gothic"/>
          <w:sz w:val="18"/>
          <w:szCs w:val="18"/>
        </w:rPr>
        <w:t>Clean</w:t>
      </w:r>
      <w:r w:rsidRPr="00F225DE">
        <w:rPr>
          <w:rFonts w:ascii="Century Gothic" w:hAnsi="Century Gothic"/>
          <w:sz w:val="18"/>
          <w:szCs w:val="18"/>
        </w:rPr>
        <w:t xml:space="preserve"> Architecture</w:t>
      </w:r>
      <w:r w:rsidR="009103BF">
        <w:rPr>
          <w:rFonts w:ascii="Century Gothic" w:hAnsi="Century Gothic"/>
          <w:sz w:val="18"/>
          <w:szCs w:val="18"/>
        </w:rPr>
        <w:t xml:space="preserve"> (DDD)</w:t>
      </w:r>
      <w:r w:rsidRPr="00F225DE">
        <w:rPr>
          <w:rFonts w:ascii="Century Gothic" w:hAnsi="Century Gothic"/>
          <w:sz w:val="18"/>
          <w:szCs w:val="18"/>
        </w:rPr>
        <w:t>,</w:t>
      </w:r>
      <w:r w:rsidRPr="00F225DE">
        <w:t xml:space="preserve"> </w:t>
      </w:r>
      <w:r w:rsidR="009103BF" w:rsidRPr="009103BF">
        <w:rPr>
          <w:rFonts w:ascii="Century Gothic" w:hAnsi="Century Gothic"/>
          <w:b/>
          <w:sz w:val="18"/>
          <w:szCs w:val="18"/>
        </w:rPr>
        <w:t>Azure</w:t>
      </w:r>
      <w:r w:rsidR="009103BF">
        <w:rPr>
          <w:rFonts w:ascii="Century Gothic" w:hAnsi="Century Gothic"/>
          <w:b/>
          <w:sz w:val="18"/>
          <w:szCs w:val="18"/>
        </w:rPr>
        <w:t xml:space="preserve">, </w:t>
      </w:r>
      <w:r w:rsidR="009103BF" w:rsidRPr="009103BF">
        <w:rPr>
          <w:rFonts w:ascii="Century Gothic" w:hAnsi="Century Gothic"/>
          <w:b/>
          <w:sz w:val="18"/>
          <w:szCs w:val="18"/>
        </w:rPr>
        <w:t>POWER BI SERVICE</w:t>
      </w:r>
    </w:p>
    <w:p w14:paraId="138A39C5" w14:textId="77777777" w:rsidR="007C778A" w:rsidRDefault="00F225DE" w:rsidP="00B90AD7">
      <w:pPr>
        <w:pStyle w:val="Heading4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Fixed Asset management System</w:t>
      </w:r>
    </w:p>
    <w:p w14:paraId="38D708B8" w14:textId="77777777" w:rsidR="00F225DE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>The process of tracking and maintaining an organization’s physical assets and equipment.</w:t>
      </w:r>
    </w:p>
    <w:p w14:paraId="4F73D396" w14:textId="7950A7F8" w:rsidR="00F225DE" w:rsidRPr="00C173C6" w:rsidRDefault="00F225DE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F225DE">
        <w:rPr>
          <w:rFonts w:ascii="Century Gothic" w:hAnsi="Century Gothic"/>
          <w:sz w:val="18"/>
          <w:szCs w:val="18"/>
        </w:rPr>
        <w:t xml:space="preserve">Track and </w:t>
      </w:r>
      <w:r>
        <w:rPr>
          <w:rFonts w:ascii="Century Gothic" w:hAnsi="Century Gothic"/>
          <w:sz w:val="18"/>
          <w:szCs w:val="18"/>
        </w:rPr>
        <w:t>manage</w:t>
      </w:r>
      <w:r w:rsidRPr="00F225DE">
        <w:rPr>
          <w:rFonts w:ascii="Century Gothic" w:hAnsi="Century Gothic"/>
          <w:sz w:val="18"/>
          <w:szCs w:val="18"/>
        </w:rPr>
        <w:t xml:space="preserve"> fixed assets</w:t>
      </w:r>
      <w:r>
        <w:rPr>
          <w:rFonts w:ascii="Century Gothic" w:hAnsi="Century Gothic"/>
          <w:sz w:val="18"/>
          <w:szCs w:val="18"/>
        </w:rPr>
        <w:t>, depreciation, r</w:t>
      </w:r>
      <w:r w:rsidRPr="00F225DE">
        <w:rPr>
          <w:rFonts w:ascii="Century Gothic" w:hAnsi="Century Gothic"/>
          <w:sz w:val="18"/>
          <w:szCs w:val="18"/>
        </w:rPr>
        <w:t>evaluation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isposal</w:t>
      </w:r>
      <w:r>
        <w:rPr>
          <w:rFonts w:ascii="Century Gothic" w:hAnsi="Century Gothic"/>
          <w:sz w:val="18"/>
          <w:szCs w:val="18"/>
        </w:rPr>
        <w:t>, incremental c</w:t>
      </w:r>
      <w:r w:rsidRPr="00F225DE">
        <w:rPr>
          <w:rFonts w:ascii="Century Gothic" w:hAnsi="Century Gothic"/>
          <w:sz w:val="18"/>
          <w:szCs w:val="18"/>
        </w:rPr>
        <w:t xml:space="preserve">ost </w:t>
      </w:r>
      <w:r>
        <w:rPr>
          <w:rFonts w:ascii="Century Gothic" w:hAnsi="Century Gothic"/>
          <w:sz w:val="18"/>
          <w:szCs w:val="18"/>
        </w:rPr>
        <w:t>t</w:t>
      </w:r>
      <w:r w:rsidRPr="00F225DE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>, d</w:t>
      </w:r>
      <w:r w:rsidRPr="00F225DE">
        <w:rPr>
          <w:rFonts w:ascii="Century Gothic" w:hAnsi="Century Gothic"/>
          <w:sz w:val="18"/>
          <w:szCs w:val="18"/>
        </w:rPr>
        <w:t>ocuments</w:t>
      </w:r>
      <w:r>
        <w:rPr>
          <w:rFonts w:ascii="Century Gothic" w:hAnsi="Century Gothic"/>
          <w:sz w:val="18"/>
          <w:szCs w:val="18"/>
        </w:rPr>
        <w:t xml:space="preserve">, cost allocation, </w:t>
      </w:r>
      <w:r w:rsidR="00C173C6" w:rsidRPr="00C173C6">
        <w:rPr>
          <w:rFonts w:ascii="Century Gothic" w:hAnsi="Century Gothic"/>
          <w:sz w:val="18"/>
          <w:szCs w:val="18"/>
        </w:rPr>
        <w:t>m</w:t>
      </w:r>
      <w:r w:rsidRPr="00C173C6">
        <w:rPr>
          <w:rFonts w:ascii="Century Gothic" w:hAnsi="Century Gothic"/>
          <w:sz w:val="18"/>
          <w:szCs w:val="18"/>
        </w:rPr>
        <w:t>aintain retired, sold, stolen, lost or Transfer Asset</w:t>
      </w:r>
      <w:r w:rsidR="00216C27" w:rsidRPr="00C173C6">
        <w:rPr>
          <w:rFonts w:ascii="Century Gothic" w:hAnsi="Century Gothic"/>
          <w:sz w:val="18"/>
          <w:szCs w:val="18"/>
        </w:rPr>
        <w:t>s</w:t>
      </w:r>
      <w:r w:rsidR="00C173C6">
        <w:rPr>
          <w:rFonts w:ascii="Century Gothic" w:hAnsi="Century Gothic"/>
          <w:sz w:val="18"/>
          <w:szCs w:val="18"/>
        </w:rPr>
        <w:t>, etc.</w:t>
      </w:r>
    </w:p>
    <w:p w14:paraId="29890200" w14:textId="77777777" w:rsidR="008C0596" w:rsidRDefault="00F225DE" w:rsidP="00F225D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MSSQL,</w:t>
      </w:r>
      <w:r w:rsidR="008C0596">
        <w:rPr>
          <w:rFonts w:ascii="Century Gothic" w:hAnsi="Century Gothic"/>
          <w:sz w:val="18"/>
          <w:szCs w:val="18"/>
        </w:rPr>
        <w:t xml:space="preserve"> Entity-Framework </w:t>
      </w:r>
    </w:p>
    <w:p w14:paraId="78EFFE34" w14:textId="38735589" w:rsidR="00874931" w:rsidRPr="00874931" w:rsidRDefault="008C0596" w:rsidP="00874931">
      <w:pPr>
        <w:pStyle w:val="Date"/>
        <w:rPr>
          <w:rFonts w:ascii="Century Gothic" w:hAnsi="Century Gothic"/>
          <w:sz w:val="18"/>
          <w:szCs w:val="18"/>
        </w:rPr>
      </w:pPr>
      <w:r w:rsidRPr="008C0596">
        <w:rPr>
          <w:rFonts w:ascii="Century Gothic" w:hAnsi="Century Gothic"/>
          <w:b/>
          <w:sz w:val="18"/>
          <w:szCs w:val="18"/>
        </w:rPr>
        <w:t>Others</w:t>
      </w:r>
      <w:r>
        <w:rPr>
          <w:rFonts w:ascii="Century Gothic" w:hAnsi="Century Gothic"/>
          <w:sz w:val="18"/>
          <w:szCs w:val="18"/>
        </w:rPr>
        <w:t xml:space="preserve">: </w:t>
      </w:r>
      <w:r w:rsidRPr="00F225DE">
        <w:rPr>
          <w:rFonts w:ascii="Century Gothic" w:hAnsi="Century Gothic"/>
          <w:sz w:val="18"/>
          <w:szCs w:val="18"/>
        </w:rPr>
        <w:t>N-Tire Architecture, Repository Pattern, Dependency Injection,</w:t>
      </w:r>
      <w:r w:rsidRPr="00F225DE">
        <w:t xml:space="preserve"> </w:t>
      </w:r>
      <w:r w:rsidRPr="00F225DE">
        <w:rPr>
          <w:rFonts w:ascii="Century Gothic" w:hAnsi="Century Gothic"/>
          <w:sz w:val="18"/>
          <w:szCs w:val="18"/>
        </w:rPr>
        <w:t>Unit Testing (</w:t>
      </w:r>
      <w:proofErr w:type="spellStart"/>
      <w:r w:rsidR="00817AE9" w:rsidRPr="00BA4F9E">
        <w:rPr>
          <w:rFonts w:ascii="Century Gothic" w:hAnsi="Century Gothic"/>
          <w:sz w:val="18"/>
          <w:szCs w:val="18"/>
        </w:rPr>
        <w:t>xUnit</w:t>
      </w:r>
      <w:proofErr w:type="spellEnd"/>
      <w:r w:rsidRPr="00F225DE">
        <w:rPr>
          <w:rFonts w:ascii="Century Gothic" w:hAnsi="Century Gothic"/>
          <w:sz w:val="18"/>
          <w:szCs w:val="18"/>
        </w:rPr>
        <w:t>)</w:t>
      </w:r>
      <w:r w:rsidR="003B236C">
        <w:rPr>
          <w:rFonts w:ascii="Century Gothic" w:hAnsi="Century Gothic"/>
          <w:sz w:val="18"/>
          <w:szCs w:val="18"/>
        </w:rPr>
        <w:t>, SaaS application.</w:t>
      </w:r>
      <w:r w:rsidR="00E52532">
        <w:rPr>
          <w:rFonts w:ascii="Century Gothic" w:hAnsi="Century Gothic"/>
          <w:sz w:val="18"/>
          <w:szCs w:val="18"/>
        </w:rPr>
        <w:t xml:space="preserve"> </w:t>
      </w:r>
    </w:p>
    <w:p w14:paraId="5A888BF5" w14:textId="77777777" w:rsidR="00874931" w:rsidRPr="005471B2" w:rsidRDefault="00874931" w:rsidP="00874931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The Milkman - </w:t>
      </w:r>
      <w:r w:rsidRPr="005471B2">
        <w:rPr>
          <w:rFonts w:ascii="Century Gothic" w:hAnsi="Century Gothic"/>
          <w:sz w:val="18"/>
          <w:szCs w:val="18"/>
        </w:rPr>
        <w:t xml:space="preserve">PRAN Dairy </w:t>
      </w:r>
      <w:r>
        <w:rPr>
          <w:rFonts w:ascii="Century Gothic" w:hAnsi="Century Gothic"/>
          <w:sz w:val="18"/>
          <w:szCs w:val="18"/>
        </w:rPr>
        <w:t>business automation</w:t>
      </w:r>
    </w:p>
    <w:p w14:paraId="436E25DF" w14:textId="77777777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6533FF">
        <w:rPr>
          <w:rFonts w:ascii="Century Gothic" w:hAnsi="Century Gothic"/>
          <w:sz w:val="18"/>
          <w:szCs w:val="18"/>
        </w:rPr>
        <w:t>An IoT based automated dairy</w:t>
      </w:r>
      <w:r>
        <w:rPr>
          <w:rFonts w:ascii="Century Gothic" w:hAnsi="Century Gothic"/>
          <w:sz w:val="18"/>
          <w:szCs w:val="18"/>
        </w:rPr>
        <w:t xml:space="preserve"> business solution.</w:t>
      </w:r>
    </w:p>
    <w:p w14:paraId="37F71153" w14:textId="24B704C3" w:rsidR="00874931" w:rsidRPr="00C173C6" w:rsidRDefault="00C173C6" w:rsidP="00C173C6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Manages</w:t>
      </w:r>
      <w:r w:rsidR="00874931">
        <w:rPr>
          <w:rFonts w:ascii="Century Gothic" w:hAnsi="Century Gothic"/>
          <w:sz w:val="18"/>
          <w:szCs w:val="18"/>
        </w:rPr>
        <w:t xml:space="preserve"> all the process like</w:t>
      </w:r>
      <w:r w:rsidR="00874931" w:rsidRPr="006533FF">
        <w:rPr>
          <w:rFonts w:ascii="Century Gothic" w:hAnsi="Century Gothic"/>
          <w:sz w:val="18"/>
          <w:szCs w:val="18"/>
        </w:rPr>
        <w:t xml:space="preserve"> milk collection, analyze measurements, milk transfer,</w:t>
      </w:r>
      <w:r w:rsidR="00874931">
        <w:rPr>
          <w:rFonts w:ascii="Century Gothic" w:hAnsi="Century Gothic"/>
          <w:sz w:val="18"/>
          <w:szCs w:val="18"/>
        </w:rPr>
        <w:t xml:space="preserve"> daily collection target </w:t>
      </w:r>
      <w:r>
        <w:rPr>
          <w:rFonts w:ascii="Century Gothic" w:hAnsi="Century Gothic"/>
          <w:sz w:val="18"/>
          <w:szCs w:val="18"/>
        </w:rPr>
        <w:t>manages</w:t>
      </w:r>
      <w:r w:rsidR="00874931">
        <w:rPr>
          <w:rFonts w:ascii="Century Gothic" w:hAnsi="Century Gothic"/>
          <w:sz w:val="18"/>
          <w:szCs w:val="18"/>
        </w:rPr>
        <w:t xml:space="preserve">, </w:t>
      </w:r>
      <w:r w:rsidR="00874931" w:rsidRPr="006533FF">
        <w:rPr>
          <w:rFonts w:ascii="Century Gothic" w:hAnsi="Century Gothic"/>
          <w:sz w:val="18"/>
          <w:szCs w:val="18"/>
        </w:rPr>
        <w:t>farmer</w:t>
      </w:r>
      <w:r w:rsidR="00874931">
        <w:rPr>
          <w:rFonts w:ascii="Century Gothic" w:hAnsi="Century Gothic"/>
          <w:sz w:val="18"/>
          <w:szCs w:val="18"/>
        </w:rPr>
        <w:t xml:space="preserve"> targets,</w:t>
      </w:r>
      <w:r w:rsidR="00874931" w:rsidRPr="006533FF">
        <w:rPr>
          <w:rFonts w:ascii="Century Gothic" w:hAnsi="Century Gothic"/>
          <w:sz w:val="18"/>
          <w:szCs w:val="18"/>
        </w:rPr>
        <w:t xml:space="preserve"> </w:t>
      </w:r>
      <w:r w:rsidR="00874931">
        <w:rPr>
          <w:rFonts w:ascii="Century Gothic" w:hAnsi="Century Gothic"/>
          <w:sz w:val="18"/>
          <w:szCs w:val="18"/>
        </w:rPr>
        <w:t xml:space="preserve">payments &amp; </w:t>
      </w:r>
      <w:r w:rsidR="00874931" w:rsidRPr="006533FF">
        <w:rPr>
          <w:rFonts w:ascii="Century Gothic" w:hAnsi="Century Gothic"/>
          <w:sz w:val="18"/>
          <w:szCs w:val="18"/>
        </w:rPr>
        <w:t xml:space="preserve">loan management, </w:t>
      </w:r>
      <w:r w:rsidR="00874931" w:rsidRPr="00C173C6">
        <w:rPr>
          <w:rFonts w:ascii="Century Gothic" w:hAnsi="Century Gothic"/>
          <w:sz w:val="18"/>
          <w:szCs w:val="18"/>
        </w:rPr>
        <w:t>Schedule backup, app auto update.</w:t>
      </w:r>
      <w:r w:rsidR="00874931" w:rsidRPr="00C173C6">
        <w:rPr>
          <w:rFonts w:ascii="Century Gothic" w:hAnsi="Century Gothic"/>
          <w:b/>
          <w:sz w:val="18"/>
          <w:szCs w:val="18"/>
        </w:rPr>
        <w:t xml:space="preserve"> </w:t>
      </w:r>
    </w:p>
    <w:p w14:paraId="1C606682" w14:textId="77777777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38024D">
        <w:rPr>
          <w:rFonts w:ascii="Century Gothic" w:hAnsi="Century Gothic"/>
          <w:b/>
          <w:sz w:val="18"/>
          <w:szCs w:val="18"/>
        </w:rPr>
        <w:t>Protocols</w:t>
      </w:r>
      <w:r>
        <w:rPr>
          <w:rFonts w:ascii="Century Gothic" w:hAnsi="Century Gothic"/>
          <w:sz w:val="18"/>
          <w:szCs w:val="18"/>
        </w:rPr>
        <w:t xml:space="preserve">: HTTP, TCP, RS232 </w:t>
      </w:r>
    </w:p>
    <w:p w14:paraId="39495C66" w14:textId="232F5080" w:rsid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I/O Devices</w:t>
      </w:r>
      <w:r>
        <w:rPr>
          <w:rFonts w:ascii="Century Gothic" w:hAnsi="Century Gothic"/>
          <w:sz w:val="18"/>
          <w:szCs w:val="18"/>
        </w:rPr>
        <w:t xml:space="preserve">: Milk analyzer, Weight Scale, RFID </w:t>
      </w:r>
      <w:r w:rsidR="00C173C6">
        <w:rPr>
          <w:rFonts w:ascii="Century Gothic" w:hAnsi="Century Gothic"/>
          <w:sz w:val="18"/>
          <w:szCs w:val="18"/>
        </w:rPr>
        <w:t>Scanner</w:t>
      </w:r>
      <w:r>
        <w:rPr>
          <w:rFonts w:ascii="Century Gothic" w:hAnsi="Century Gothic"/>
          <w:sz w:val="18"/>
          <w:szCs w:val="18"/>
        </w:rPr>
        <w:t>, Printer.</w:t>
      </w:r>
    </w:p>
    <w:p w14:paraId="2B89A4EB" w14:textId="36821BDA" w:rsidR="00874931" w:rsidRPr="00874931" w:rsidRDefault="00874931" w:rsidP="00874931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 ASP.NET</w:t>
      </w:r>
      <w:r w:rsidRPr="00784119">
        <w:rPr>
          <w:rFonts w:ascii="Century Gothic" w:hAnsi="Century Gothic"/>
          <w:sz w:val="18"/>
          <w:szCs w:val="18"/>
        </w:rPr>
        <w:t xml:space="preserve"> MVC</w:t>
      </w:r>
      <w:r>
        <w:rPr>
          <w:rFonts w:ascii="Century Gothic" w:hAnsi="Century Gothic"/>
          <w:sz w:val="18"/>
          <w:szCs w:val="18"/>
        </w:rPr>
        <w:t>, Web API, Windows Form, MSSQL, SQLite, RDLC</w:t>
      </w:r>
    </w:p>
    <w:p w14:paraId="17D573E2" w14:textId="77777777" w:rsidR="00155CCA" w:rsidRPr="00C35242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THE Gatekeeper –</w:t>
      </w:r>
      <w:r w:rsidR="00786615">
        <w:rPr>
          <w:rFonts w:ascii="Century Gothic" w:hAnsi="Century Gothic"/>
          <w:b/>
          <w:sz w:val="18"/>
          <w:szCs w:val="18"/>
        </w:rPr>
        <w:t xml:space="preserve"> </w:t>
      </w:r>
      <w:r w:rsidR="00786615" w:rsidRPr="00786615">
        <w:rPr>
          <w:rFonts w:ascii="Century Gothic" w:hAnsi="Century Gothic"/>
          <w:sz w:val="18"/>
          <w:szCs w:val="18"/>
        </w:rPr>
        <w:t>Oauth2 Server</w:t>
      </w:r>
      <w:hyperlink r:id="rId27" w:history="1"/>
      <w:r w:rsidR="00786615">
        <w:rPr>
          <w:rFonts w:ascii="Century Gothic" w:hAnsi="Century Gothic"/>
          <w:b/>
          <w:sz w:val="18"/>
          <w:szCs w:val="18"/>
        </w:rPr>
        <w:t xml:space="preserve"> </w:t>
      </w:r>
    </w:p>
    <w:p w14:paraId="72CB6E4E" w14:textId="0342EA77" w:rsidR="00155CCA" w:rsidRPr="009F7D09" w:rsidRDefault="00B0708E" w:rsidP="00155CC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</w:t>
      </w:r>
      <w:r w:rsidR="00693915">
        <w:rPr>
          <w:rFonts w:ascii="Century Gothic" w:hAnsi="Century Gothic"/>
          <w:sz w:val="18"/>
          <w:szCs w:val="18"/>
        </w:rPr>
        <w:t xml:space="preserve"> mobile recharge service</w:t>
      </w:r>
      <w:r>
        <w:rPr>
          <w:rFonts w:ascii="Century Gothic" w:hAnsi="Century Gothic"/>
          <w:sz w:val="18"/>
          <w:szCs w:val="18"/>
        </w:rPr>
        <w:t xml:space="preserve"> that</w:t>
      </w:r>
      <w:r w:rsidR="00155CCA" w:rsidRPr="00155CCA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validates </w:t>
      </w:r>
      <w:r w:rsidR="00155CCA" w:rsidRPr="00155CCA">
        <w:rPr>
          <w:rFonts w:ascii="Century Gothic" w:hAnsi="Century Gothic"/>
          <w:sz w:val="18"/>
          <w:szCs w:val="18"/>
        </w:rPr>
        <w:t xml:space="preserve">authorization </w:t>
      </w:r>
      <w:r>
        <w:rPr>
          <w:rFonts w:ascii="Century Gothic" w:hAnsi="Century Gothic"/>
          <w:sz w:val="18"/>
          <w:szCs w:val="18"/>
        </w:rPr>
        <w:t xml:space="preserve">and </w:t>
      </w:r>
      <w:r w:rsidR="00693915">
        <w:rPr>
          <w:rFonts w:ascii="Century Gothic" w:hAnsi="Century Gothic"/>
          <w:sz w:val="18"/>
          <w:szCs w:val="18"/>
        </w:rPr>
        <w:t>manage</w:t>
      </w:r>
      <w:r>
        <w:rPr>
          <w:rFonts w:ascii="Century Gothic" w:hAnsi="Century Gothic"/>
          <w:sz w:val="18"/>
          <w:szCs w:val="18"/>
        </w:rPr>
        <w:t xml:space="preserve"> mobile</w:t>
      </w:r>
      <w:r w:rsidR="00693915">
        <w:rPr>
          <w:rFonts w:ascii="Century Gothic" w:hAnsi="Century Gothic"/>
          <w:sz w:val="18"/>
          <w:szCs w:val="18"/>
        </w:rPr>
        <w:t xml:space="preserve"> recharge requests</w:t>
      </w:r>
      <w:r>
        <w:rPr>
          <w:rFonts w:ascii="Century Gothic" w:hAnsi="Century Gothic"/>
          <w:sz w:val="18"/>
          <w:szCs w:val="18"/>
        </w:rPr>
        <w:t xml:space="preserve"> of various providers.</w:t>
      </w:r>
    </w:p>
    <w:p w14:paraId="67AF3012" w14:textId="6802B178" w:rsidR="00155CCA" w:rsidRDefault="00155CCA" w:rsidP="00B0708E">
      <w:pPr>
        <w:pStyle w:val="ListParagraph"/>
        <w:numPr>
          <w:ilvl w:val="0"/>
          <w:numId w:val="12"/>
        </w:numPr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>
        <w:rPr>
          <w:rFonts w:ascii="Century Gothic" w:hAnsi="Century Gothic"/>
          <w:sz w:val="18"/>
          <w:szCs w:val="18"/>
        </w:rPr>
        <w:t>Client app credentials management</w:t>
      </w:r>
      <w:r w:rsidR="00C173C6">
        <w:rPr>
          <w:rFonts w:ascii="Century Gothic" w:hAnsi="Century Gothic"/>
          <w:sz w:val="18"/>
          <w:szCs w:val="18"/>
        </w:rPr>
        <w:t xml:space="preserve">, </w:t>
      </w:r>
      <w:r w:rsidR="00C173C6">
        <w:rPr>
          <w:rFonts w:ascii="Century Gothic" w:hAnsi="Century Gothic"/>
          <w:sz w:val="18"/>
          <w:szCs w:val="18"/>
        </w:rPr>
        <w:t>OAuth2 flow and personal token system</w:t>
      </w:r>
      <w:r w:rsidR="00C173C6">
        <w:rPr>
          <w:rFonts w:ascii="Century Gothic" w:hAnsi="Century Gothic"/>
          <w:sz w:val="18"/>
          <w:szCs w:val="18"/>
        </w:rPr>
        <w:t>, t</w:t>
      </w:r>
      <w:r w:rsidRPr="00CA640E">
        <w:rPr>
          <w:rFonts w:ascii="Century Gothic" w:hAnsi="Century Gothic"/>
          <w:sz w:val="18"/>
          <w:szCs w:val="18"/>
        </w:rPr>
        <w:t>oken validity</w:t>
      </w:r>
      <w:r>
        <w:rPr>
          <w:rFonts w:ascii="Century Gothic" w:hAnsi="Century Gothic"/>
          <w:sz w:val="18"/>
          <w:szCs w:val="18"/>
        </w:rPr>
        <w:t>, revoke access token, request rate limiting, SMS and email notifications</w:t>
      </w:r>
      <w:r w:rsidR="00B0708E">
        <w:rPr>
          <w:rFonts w:ascii="Century Gothic" w:hAnsi="Century Gothic"/>
          <w:sz w:val="18"/>
          <w:szCs w:val="18"/>
        </w:rPr>
        <w:t>,</w:t>
      </w:r>
      <w:r w:rsidR="00786615">
        <w:rPr>
          <w:rFonts w:ascii="Century Gothic" w:hAnsi="Century Gothic"/>
          <w:sz w:val="18"/>
          <w:szCs w:val="18"/>
        </w:rPr>
        <w:t xml:space="preserve"> </w:t>
      </w:r>
      <w:hyperlink r:id="rId28" w:history="1">
        <w:proofErr w:type="spellStart"/>
        <w:r w:rsidR="00786615" w:rsidRPr="00F279DE">
          <w:rPr>
            <w:rStyle w:val="Hyperlink"/>
            <w:rFonts w:ascii="Century Gothic" w:hAnsi="Century Gothic"/>
            <w:b/>
            <w:sz w:val="18"/>
            <w:szCs w:val="18"/>
          </w:rPr>
          <w:t>Surecash</w:t>
        </w:r>
        <w:proofErr w:type="spellEnd"/>
      </w:hyperlink>
      <w:r w:rsidR="00786615">
        <w:rPr>
          <w:rFonts w:ascii="Century Gothic" w:hAnsi="Century Gothic"/>
          <w:sz w:val="18"/>
          <w:szCs w:val="18"/>
        </w:rPr>
        <w:t xml:space="preserve"> mobile recharge requests</w:t>
      </w:r>
      <w:r w:rsidR="00B0708E">
        <w:rPr>
          <w:rFonts w:ascii="Century Gothic" w:hAnsi="Century Gothic"/>
          <w:sz w:val="18"/>
          <w:szCs w:val="18"/>
        </w:rPr>
        <w:t xml:space="preserve"> managements</w:t>
      </w:r>
      <w:r>
        <w:rPr>
          <w:rFonts w:ascii="Century Gothic" w:hAnsi="Century Gothic"/>
          <w:sz w:val="18"/>
          <w:szCs w:val="18"/>
        </w:rPr>
        <w:t>.</w:t>
      </w:r>
      <w:r w:rsidRPr="002667E9">
        <w:rPr>
          <w:rFonts w:ascii="Century Gothic" w:eastAsia="Meiryo" w:hAnsi="Century Gothic" w:cs="Times New Roman"/>
          <w:color w:val="000000"/>
          <w:szCs w:val="32"/>
          <w:lang w:eastAsia="ja-JP"/>
        </w:rPr>
        <w:t xml:space="preserve"> </w:t>
      </w:r>
    </w:p>
    <w:p w14:paraId="46D41CF9" w14:textId="676BA1B9" w:rsidR="00794BEE" w:rsidRPr="00794BEE" w:rsidRDefault="00794BEE" w:rsidP="00794BEE">
      <w:pPr>
        <w:pStyle w:val="Date"/>
        <w:rPr>
          <w:rFonts w:ascii="Century Gothic" w:eastAsia="Meiryo" w:hAnsi="Century Gothic" w:cs="Times New Roman"/>
          <w:color w:val="000000"/>
          <w:szCs w:val="32"/>
          <w:lang w:eastAsia="ja-JP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>:</w:t>
      </w:r>
      <w:r w:rsidR="008C2303">
        <w:rPr>
          <w:rFonts w:ascii="Century Gothic" w:hAnsi="Century Gothic"/>
          <w:sz w:val="18"/>
          <w:szCs w:val="18"/>
        </w:rPr>
        <w:t xml:space="preserve"> </w:t>
      </w:r>
      <w:r w:rsidR="00874931">
        <w:rPr>
          <w:rFonts w:ascii="Century Gothic" w:hAnsi="Century Gothic"/>
          <w:sz w:val="18"/>
          <w:szCs w:val="18"/>
        </w:rPr>
        <w:t xml:space="preserve">PHP, Laravel, Laravel-Passport, MySQL, </w:t>
      </w:r>
      <w:proofErr w:type="spellStart"/>
      <w:r w:rsidR="00874931">
        <w:rPr>
          <w:rFonts w:ascii="Century Gothic" w:hAnsi="Century Gothic"/>
          <w:sz w:val="18"/>
          <w:szCs w:val="18"/>
        </w:rPr>
        <w:t>VueJs</w:t>
      </w:r>
      <w:proofErr w:type="spellEnd"/>
      <w:r w:rsidRPr="00784119">
        <w:rPr>
          <w:rFonts w:ascii="Century Gothic" w:hAnsi="Century Gothic"/>
          <w:sz w:val="18"/>
          <w:szCs w:val="18"/>
        </w:rPr>
        <w:t>.</w:t>
      </w:r>
    </w:p>
    <w:p w14:paraId="52684EA7" w14:textId="77777777" w:rsidR="00155CCA" w:rsidRPr="004E732E" w:rsidRDefault="00155CCA" w:rsidP="00155CCA">
      <w:pPr>
        <w:pStyle w:val="Heading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Third eye</w:t>
      </w:r>
      <w:r w:rsidRPr="00B332E4"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Field Force Tracking &amp; Managing</w:t>
      </w:r>
    </w:p>
    <w:p w14:paraId="0101805D" w14:textId="7934ECE7" w:rsidR="00B0708E" w:rsidRPr="00B0708E" w:rsidRDefault="00155CCA" w:rsidP="00B0708E">
      <w:pPr>
        <w:pStyle w:val="Date"/>
        <w:numPr>
          <w:ilvl w:val="0"/>
          <w:numId w:val="12"/>
        </w:numPr>
        <w:rPr>
          <w:rFonts w:ascii="Century Gothic" w:hAnsi="Century Gothic"/>
          <w:sz w:val="18"/>
          <w:szCs w:val="18"/>
        </w:rPr>
      </w:pPr>
      <w:r w:rsidRPr="00B332E4">
        <w:rPr>
          <w:rFonts w:ascii="Century Gothic" w:hAnsi="Century Gothic"/>
          <w:sz w:val="18"/>
          <w:szCs w:val="18"/>
        </w:rPr>
        <w:t xml:space="preserve">Employee </w:t>
      </w:r>
      <w:r>
        <w:rPr>
          <w:rFonts w:ascii="Century Gothic" w:hAnsi="Century Gothic"/>
          <w:sz w:val="18"/>
          <w:szCs w:val="18"/>
        </w:rPr>
        <w:t>l</w:t>
      </w:r>
      <w:r w:rsidRPr="00B332E4">
        <w:rPr>
          <w:rFonts w:ascii="Century Gothic" w:hAnsi="Century Gothic"/>
          <w:sz w:val="18"/>
          <w:szCs w:val="18"/>
        </w:rPr>
        <w:t xml:space="preserve">ocation </w:t>
      </w:r>
      <w:r>
        <w:rPr>
          <w:rFonts w:ascii="Century Gothic" w:hAnsi="Century Gothic"/>
          <w:sz w:val="18"/>
          <w:szCs w:val="18"/>
        </w:rPr>
        <w:t>t</w:t>
      </w:r>
      <w:r w:rsidRPr="00B332E4">
        <w:rPr>
          <w:rFonts w:ascii="Century Gothic" w:hAnsi="Century Gothic"/>
          <w:sz w:val="18"/>
          <w:szCs w:val="18"/>
        </w:rPr>
        <w:t>racking</w:t>
      </w:r>
      <w:r>
        <w:rPr>
          <w:rFonts w:ascii="Century Gothic" w:hAnsi="Century Gothic"/>
          <w:sz w:val="18"/>
          <w:szCs w:val="18"/>
        </w:rPr>
        <w:t xml:space="preserve"> &amp; monitoring</w:t>
      </w:r>
      <w:r w:rsidRPr="00B332E4">
        <w:rPr>
          <w:rFonts w:ascii="Century Gothic" w:hAnsi="Century Gothic"/>
          <w:sz w:val="18"/>
          <w:szCs w:val="18"/>
        </w:rPr>
        <w:t>, Attendance</w:t>
      </w:r>
      <w:r w:rsidR="00B0708E">
        <w:rPr>
          <w:rFonts w:ascii="Century Gothic" w:hAnsi="Century Gothic"/>
          <w:sz w:val="18"/>
          <w:szCs w:val="18"/>
        </w:rPr>
        <w:t>,</w:t>
      </w:r>
      <w:r w:rsidRPr="00B332E4">
        <w:rPr>
          <w:rFonts w:ascii="Century Gothic" w:hAnsi="Century Gothic"/>
          <w:sz w:val="18"/>
          <w:szCs w:val="18"/>
        </w:rPr>
        <w:t xml:space="preserve"> task distribution</w:t>
      </w:r>
      <w:r w:rsidR="00B0708E">
        <w:rPr>
          <w:rFonts w:ascii="Century Gothic" w:hAnsi="Century Gothic"/>
          <w:sz w:val="18"/>
          <w:szCs w:val="18"/>
        </w:rPr>
        <w:t xml:space="preserve">, </w:t>
      </w:r>
      <w:r w:rsidR="00B0708E">
        <w:rPr>
          <w:rFonts w:ascii="Century Gothic" w:hAnsi="Century Gothic"/>
          <w:sz w:val="18"/>
          <w:szCs w:val="18"/>
        </w:rPr>
        <w:t>E</w:t>
      </w:r>
      <w:r w:rsidR="00B0708E" w:rsidRPr="00B332E4">
        <w:rPr>
          <w:rFonts w:ascii="Century Gothic" w:hAnsi="Century Gothic"/>
          <w:sz w:val="18"/>
          <w:szCs w:val="18"/>
        </w:rPr>
        <w:t xml:space="preserve">mployee </w:t>
      </w:r>
      <w:r w:rsidR="00B0708E">
        <w:rPr>
          <w:rFonts w:ascii="Century Gothic" w:hAnsi="Century Gothic"/>
          <w:sz w:val="18"/>
          <w:szCs w:val="18"/>
        </w:rPr>
        <w:t>l</w:t>
      </w:r>
      <w:r w:rsidR="00B0708E" w:rsidRPr="00B332E4">
        <w:rPr>
          <w:rFonts w:ascii="Century Gothic" w:hAnsi="Century Gothic"/>
          <w:sz w:val="18"/>
          <w:szCs w:val="18"/>
        </w:rPr>
        <w:t>ive locations</w:t>
      </w:r>
      <w:r w:rsidR="00B0708E">
        <w:rPr>
          <w:rFonts w:ascii="Century Gothic" w:hAnsi="Century Gothic"/>
          <w:sz w:val="18"/>
          <w:szCs w:val="18"/>
        </w:rPr>
        <w:t xml:space="preserve">, </w:t>
      </w:r>
      <w:r w:rsidR="00B0708E">
        <w:rPr>
          <w:rFonts w:ascii="Century Gothic" w:hAnsi="Century Gothic"/>
          <w:sz w:val="18"/>
          <w:szCs w:val="18"/>
        </w:rPr>
        <w:t>emergency ale</w:t>
      </w:r>
      <w:r w:rsidR="00B0708E">
        <w:rPr>
          <w:rFonts w:ascii="Century Gothic" w:hAnsi="Century Gothic"/>
          <w:sz w:val="18"/>
          <w:szCs w:val="18"/>
        </w:rPr>
        <w:t>rt, SMS, Email, Push notification, etc.</w:t>
      </w:r>
    </w:p>
    <w:p w14:paraId="4DA5871C" w14:textId="5E125987" w:rsidR="00155CCA" w:rsidRPr="004C19E4" w:rsidRDefault="00155CCA" w:rsidP="00B0708E">
      <w:pPr>
        <w:pStyle w:val="Date"/>
        <w:rPr>
          <w:rFonts w:ascii="Century Gothic" w:hAnsi="Century Gothic"/>
          <w:sz w:val="18"/>
          <w:szCs w:val="18"/>
        </w:rPr>
      </w:pPr>
      <w:r w:rsidRPr="009E323D">
        <w:rPr>
          <w:rFonts w:ascii="Century Gothic" w:hAnsi="Century Gothic"/>
          <w:b/>
          <w:sz w:val="18"/>
          <w:szCs w:val="18"/>
        </w:rPr>
        <w:t>Technologies</w:t>
      </w:r>
      <w:r>
        <w:rPr>
          <w:rFonts w:ascii="Century Gothic" w:hAnsi="Century Gothic"/>
          <w:sz w:val="18"/>
          <w:szCs w:val="18"/>
        </w:rPr>
        <w:t xml:space="preserve">: </w:t>
      </w:r>
      <w:r w:rsidR="00874931">
        <w:rPr>
          <w:rFonts w:ascii="Century Gothic" w:hAnsi="Century Gothic"/>
          <w:sz w:val="18"/>
          <w:szCs w:val="18"/>
        </w:rPr>
        <w:t>Laravel, Rest API Server, SMTP, SMS, MySQL, Google map, Firebase</w:t>
      </w:r>
      <w:r w:rsidRPr="00784119">
        <w:rPr>
          <w:rFonts w:ascii="Century Gothic" w:hAnsi="Century Gothic"/>
          <w:sz w:val="18"/>
          <w:szCs w:val="18"/>
        </w:rPr>
        <w:t>.</w:t>
      </w:r>
    </w:p>
    <w:sectPr w:rsidR="00155CCA" w:rsidRPr="004C19E4" w:rsidSect="00B92793">
      <w:type w:val="continuous"/>
      <w:pgSz w:w="12240" w:h="15840"/>
      <w:pgMar w:top="475" w:right="432" w:bottom="432" w:left="475" w:header="288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7E40D" w14:textId="77777777" w:rsidR="00C41A0B" w:rsidRDefault="00C41A0B" w:rsidP="00713050">
      <w:pPr>
        <w:spacing w:line="240" w:lineRule="auto"/>
      </w:pPr>
      <w:r>
        <w:separator/>
      </w:r>
    </w:p>
  </w:endnote>
  <w:endnote w:type="continuationSeparator" w:id="0">
    <w:p w14:paraId="2CCEFC0B" w14:textId="77777777" w:rsidR="00C41A0B" w:rsidRDefault="00C41A0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834"/>
      <w:gridCol w:w="2833"/>
      <w:gridCol w:w="2833"/>
      <w:gridCol w:w="2833"/>
    </w:tblGrid>
    <w:tr w:rsidR="00C2098A" w14:paraId="658E327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2C4A67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2F18F9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DDF433" w14:textId="77777777"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EE5060" w14:textId="77777777" w:rsidR="00C2098A" w:rsidRDefault="00C2098A" w:rsidP="00684488">
          <w:pPr>
            <w:pStyle w:val="Footer"/>
          </w:pPr>
        </w:p>
      </w:tc>
    </w:tr>
    <w:tr w:rsidR="00684488" w14:paraId="0201E52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B33C76B" w14:textId="77777777" w:rsidR="00684488" w:rsidRPr="00CA3DF1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C761DD4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A630C35" w14:textId="77777777" w:rsidR="00684488" w:rsidRPr="00C2098A" w:rsidRDefault="00684488" w:rsidP="00912E96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D81DF3" w14:textId="77777777" w:rsidR="00684488" w:rsidRPr="00C2098A" w:rsidRDefault="00684488" w:rsidP="00912E96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800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1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4154F" w14:textId="77777777" w:rsidR="00C41A0B" w:rsidRDefault="00C41A0B" w:rsidP="00713050">
      <w:pPr>
        <w:spacing w:line="240" w:lineRule="auto"/>
      </w:pPr>
      <w:r>
        <w:separator/>
      </w:r>
    </w:p>
  </w:footnote>
  <w:footnote w:type="continuationSeparator" w:id="0">
    <w:p w14:paraId="411D5BCD" w14:textId="77777777" w:rsidR="00C41A0B" w:rsidRDefault="00C41A0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4078"/>
      <w:gridCol w:w="7255"/>
    </w:tblGrid>
    <w:tr w:rsidR="001A5CA9" w:rsidRPr="00F207C0" w14:paraId="7B5FABB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E7C984E" w14:textId="77777777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7CEBC133" w14:textId="77777777" w:rsidR="001A5CA9" w:rsidRPr="00F207C0" w:rsidRDefault="001A5CA9" w:rsidP="001A5CA9"/>
      </w:tc>
    </w:tr>
  </w:tbl>
  <w:p w14:paraId="204ADAB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20DF4"/>
    <w:multiLevelType w:val="hybridMultilevel"/>
    <w:tmpl w:val="0338B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C4BDD"/>
    <w:multiLevelType w:val="hybridMultilevel"/>
    <w:tmpl w:val="88FA698C"/>
    <w:lvl w:ilvl="0" w:tplc="BF442276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29"/>
    <w:rsid w:val="00017BF2"/>
    <w:rsid w:val="00022FDC"/>
    <w:rsid w:val="00042F3C"/>
    <w:rsid w:val="00045D45"/>
    <w:rsid w:val="0005438A"/>
    <w:rsid w:val="0005671E"/>
    <w:rsid w:val="00061744"/>
    <w:rsid w:val="00074DF2"/>
    <w:rsid w:val="00085565"/>
    <w:rsid w:val="0008774E"/>
    <w:rsid w:val="00091382"/>
    <w:rsid w:val="0009724C"/>
    <w:rsid w:val="000A07DA"/>
    <w:rsid w:val="000A2BFA"/>
    <w:rsid w:val="000B0619"/>
    <w:rsid w:val="000B0A4D"/>
    <w:rsid w:val="000B61CA"/>
    <w:rsid w:val="000C0F71"/>
    <w:rsid w:val="000F7610"/>
    <w:rsid w:val="00106118"/>
    <w:rsid w:val="00114ED7"/>
    <w:rsid w:val="00115707"/>
    <w:rsid w:val="00115F5B"/>
    <w:rsid w:val="00123AC5"/>
    <w:rsid w:val="00140B0E"/>
    <w:rsid w:val="0014515E"/>
    <w:rsid w:val="00151CAE"/>
    <w:rsid w:val="00155CCA"/>
    <w:rsid w:val="00160AAA"/>
    <w:rsid w:val="00162469"/>
    <w:rsid w:val="00162902"/>
    <w:rsid w:val="00164F80"/>
    <w:rsid w:val="001900C2"/>
    <w:rsid w:val="00192CAC"/>
    <w:rsid w:val="001A3F66"/>
    <w:rsid w:val="001A5CA9"/>
    <w:rsid w:val="001B2AC1"/>
    <w:rsid w:val="001B403A"/>
    <w:rsid w:val="001B593F"/>
    <w:rsid w:val="001F07EE"/>
    <w:rsid w:val="001F08BC"/>
    <w:rsid w:val="001F4583"/>
    <w:rsid w:val="00204811"/>
    <w:rsid w:val="00216C27"/>
    <w:rsid w:val="00217980"/>
    <w:rsid w:val="00225651"/>
    <w:rsid w:val="002600A2"/>
    <w:rsid w:val="002667E9"/>
    <w:rsid w:val="00271662"/>
    <w:rsid w:val="00273876"/>
    <w:rsid w:val="0027404F"/>
    <w:rsid w:val="00275782"/>
    <w:rsid w:val="00290AAA"/>
    <w:rsid w:val="002915E8"/>
    <w:rsid w:val="00293B83"/>
    <w:rsid w:val="002A04E2"/>
    <w:rsid w:val="002A17E6"/>
    <w:rsid w:val="002A7733"/>
    <w:rsid w:val="002B091C"/>
    <w:rsid w:val="002C0F5D"/>
    <w:rsid w:val="002C2CDD"/>
    <w:rsid w:val="002C30A5"/>
    <w:rsid w:val="002D45C6"/>
    <w:rsid w:val="002E2330"/>
    <w:rsid w:val="002F03FA"/>
    <w:rsid w:val="002F43C9"/>
    <w:rsid w:val="002F6280"/>
    <w:rsid w:val="003040F3"/>
    <w:rsid w:val="00313E86"/>
    <w:rsid w:val="00323530"/>
    <w:rsid w:val="00327FF5"/>
    <w:rsid w:val="00333CD3"/>
    <w:rsid w:val="00340365"/>
    <w:rsid w:val="00342B64"/>
    <w:rsid w:val="00356F36"/>
    <w:rsid w:val="00361AF2"/>
    <w:rsid w:val="00363DD2"/>
    <w:rsid w:val="00364079"/>
    <w:rsid w:val="0038024D"/>
    <w:rsid w:val="003A4BA3"/>
    <w:rsid w:val="003B236C"/>
    <w:rsid w:val="003B3948"/>
    <w:rsid w:val="003C5528"/>
    <w:rsid w:val="003D03E5"/>
    <w:rsid w:val="003D3CA8"/>
    <w:rsid w:val="003D5180"/>
    <w:rsid w:val="003E3100"/>
    <w:rsid w:val="003E45E9"/>
    <w:rsid w:val="003E624D"/>
    <w:rsid w:val="00403831"/>
    <w:rsid w:val="004077FB"/>
    <w:rsid w:val="004239FF"/>
    <w:rsid w:val="004244FF"/>
    <w:rsid w:val="00424DD9"/>
    <w:rsid w:val="00425BB8"/>
    <w:rsid w:val="00440F24"/>
    <w:rsid w:val="00447674"/>
    <w:rsid w:val="00457132"/>
    <w:rsid w:val="0046104A"/>
    <w:rsid w:val="00463276"/>
    <w:rsid w:val="004717C5"/>
    <w:rsid w:val="0048449B"/>
    <w:rsid w:val="004A24CC"/>
    <w:rsid w:val="004A6E04"/>
    <w:rsid w:val="004A790C"/>
    <w:rsid w:val="004B3719"/>
    <w:rsid w:val="004B5FB4"/>
    <w:rsid w:val="004C19E4"/>
    <w:rsid w:val="004C50F5"/>
    <w:rsid w:val="004D03C0"/>
    <w:rsid w:val="004D348D"/>
    <w:rsid w:val="004E4569"/>
    <w:rsid w:val="004E48C2"/>
    <w:rsid w:val="004E732E"/>
    <w:rsid w:val="004F4A2A"/>
    <w:rsid w:val="005029E7"/>
    <w:rsid w:val="00520205"/>
    <w:rsid w:val="0052034D"/>
    <w:rsid w:val="00523479"/>
    <w:rsid w:val="00523BC4"/>
    <w:rsid w:val="00543DB7"/>
    <w:rsid w:val="005471B2"/>
    <w:rsid w:val="00553348"/>
    <w:rsid w:val="00570F36"/>
    <w:rsid w:val="00571A3D"/>
    <w:rsid w:val="005729B0"/>
    <w:rsid w:val="00575DF9"/>
    <w:rsid w:val="005806C5"/>
    <w:rsid w:val="00591B07"/>
    <w:rsid w:val="00593BB8"/>
    <w:rsid w:val="005A3DDD"/>
    <w:rsid w:val="005B339E"/>
    <w:rsid w:val="005B5298"/>
    <w:rsid w:val="005B69E2"/>
    <w:rsid w:val="005B782C"/>
    <w:rsid w:val="005C260C"/>
    <w:rsid w:val="005C2A87"/>
    <w:rsid w:val="005D3C5D"/>
    <w:rsid w:val="005D3C6F"/>
    <w:rsid w:val="005D409D"/>
    <w:rsid w:val="005D4157"/>
    <w:rsid w:val="005E079E"/>
    <w:rsid w:val="005E1E78"/>
    <w:rsid w:val="005F4D71"/>
    <w:rsid w:val="006012E5"/>
    <w:rsid w:val="00602CD7"/>
    <w:rsid w:val="00615139"/>
    <w:rsid w:val="0062225D"/>
    <w:rsid w:val="006272BA"/>
    <w:rsid w:val="00631174"/>
    <w:rsid w:val="00633366"/>
    <w:rsid w:val="00635B28"/>
    <w:rsid w:val="00641630"/>
    <w:rsid w:val="00643464"/>
    <w:rsid w:val="00646FAE"/>
    <w:rsid w:val="006533FF"/>
    <w:rsid w:val="00665C91"/>
    <w:rsid w:val="00667198"/>
    <w:rsid w:val="00673531"/>
    <w:rsid w:val="00684488"/>
    <w:rsid w:val="006922BA"/>
    <w:rsid w:val="00693915"/>
    <w:rsid w:val="00694F41"/>
    <w:rsid w:val="00697ACE"/>
    <w:rsid w:val="006A3CE7"/>
    <w:rsid w:val="006A7746"/>
    <w:rsid w:val="006C23CD"/>
    <w:rsid w:val="006C4C50"/>
    <w:rsid w:val="006D76B1"/>
    <w:rsid w:val="006F41BD"/>
    <w:rsid w:val="00713050"/>
    <w:rsid w:val="00722C14"/>
    <w:rsid w:val="0072543D"/>
    <w:rsid w:val="00726ED5"/>
    <w:rsid w:val="00730565"/>
    <w:rsid w:val="00733924"/>
    <w:rsid w:val="00741125"/>
    <w:rsid w:val="00745EBC"/>
    <w:rsid w:val="00746F7F"/>
    <w:rsid w:val="00754802"/>
    <w:rsid w:val="00755068"/>
    <w:rsid w:val="007569C1"/>
    <w:rsid w:val="0076075C"/>
    <w:rsid w:val="007611E8"/>
    <w:rsid w:val="0076298B"/>
    <w:rsid w:val="00763832"/>
    <w:rsid w:val="00763D9F"/>
    <w:rsid w:val="007776F7"/>
    <w:rsid w:val="00784119"/>
    <w:rsid w:val="00786615"/>
    <w:rsid w:val="007908B5"/>
    <w:rsid w:val="00791469"/>
    <w:rsid w:val="00794BEE"/>
    <w:rsid w:val="007963DC"/>
    <w:rsid w:val="007A3C0B"/>
    <w:rsid w:val="007B0EEE"/>
    <w:rsid w:val="007B1CCC"/>
    <w:rsid w:val="007B30DF"/>
    <w:rsid w:val="007C1F13"/>
    <w:rsid w:val="007C4E77"/>
    <w:rsid w:val="007C778A"/>
    <w:rsid w:val="007C7D8B"/>
    <w:rsid w:val="007D2696"/>
    <w:rsid w:val="007D2FD2"/>
    <w:rsid w:val="007E14FE"/>
    <w:rsid w:val="007F503D"/>
    <w:rsid w:val="00811117"/>
    <w:rsid w:val="008132BD"/>
    <w:rsid w:val="00815638"/>
    <w:rsid w:val="00815EEA"/>
    <w:rsid w:val="00817AE9"/>
    <w:rsid w:val="00823584"/>
    <w:rsid w:val="008235DA"/>
    <w:rsid w:val="00823B8D"/>
    <w:rsid w:val="00823C54"/>
    <w:rsid w:val="00837E13"/>
    <w:rsid w:val="00840178"/>
    <w:rsid w:val="00841146"/>
    <w:rsid w:val="00842E6E"/>
    <w:rsid w:val="00843ABD"/>
    <w:rsid w:val="00847B35"/>
    <w:rsid w:val="0086362D"/>
    <w:rsid w:val="00864AA3"/>
    <w:rsid w:val="00865982"/>
    <w:rsid w:val="00874931"/>
    <w:rsid w:val="00875BAD"/>
    <w:rsid w:val="00877891"/>
    <w:rsid w:val="0088504C"/>
    <w:rsid w:val="00892238"/>
    <w:rsid w:val="0089382B"/>
    <w:rsid w:val="00895D8F"/>
    <w:rsid w:val="008A1907"/>
    <w:rsid w:val="008C0596"/>
    <w:rsid w:val="008C2303"/>
    <w:rsid w:val="008C2D25"/>
    <w:rsid w:val="008C6BCA"/>
    <w:rsid w:val="008C7B50"/>
    <w:rsid w:val="008D2DB5"/>
    <w:rsid w:val="008D529E"/>
    <w:rsid w:val="008E4B30"/>
    <w:rsid w:val="008E50AD"/>
    <w:rsid w:val="009041BB"/>
    <w:rsid w:val="009048D0"/>
    <w:rsid w:val="00906BEE"/>
    <w:rsid w:val="009103BF"/>
    <w:rsid w:val="00912E96"/>
    <w:rsid w:val="00913AAE"/>
    <w:rsid w:val="00916657"/>
    <w:rsid w:val="009243E7"/>
    <w:rsid w:val="00926DCA"/>
    <w:rsid w:val="009323EE"/>
    <w:rsid w:val="00934E78"/>
    <w:rsid w:val="00942A74"/>
    <w:rsid w:val="00957745"/>
    <w:rsid w:val="009651B7"/>
    <w:rsid w:val="00977287"/>
    <w:rsid w:val="00985D58"/>
    <w:rsid w:val="009B3C40"/>
    <w:rsid w:val="009D6FB2"/>
    <w:rsid w:val="009E323D"/>
    <w:rsid w:val="009F0100"/>
    <w:rsid w:val="009F4624"/>
    <w:rsid w:val="009F7D09"/>
    <w:rsid w:val="00A06577"/>
    <w:rsid w:val="00A075E5"/>
    <w:rsid w:val="00A1142D"/>
    <w:rsid w:val="00A24C9F"/>
    <w:rsid w:val="00A314DD"/>
    <w:rsid w:val="00A33DC3"/>
    <w:rsid w:val="00A35CD7"/>
    <w:rsid w:val="00A42540"/>
    <w:rsid w:val="00A42C01"/>
    <w:rsid w:val="00A44C69"/>
    <w:rsid w:val="00A50939"/>
    <w:rsid w:val="00A52849"/>
    <w:rsid w:val="00A549CF"/>
    <w:rsid w:val="00A62BEB"/>
    <w:rsid w:val="00A64159"/>
    <w:rsid w:val="00A66ED5"/>
    <w:rsid w:val="00A8172B"/>
    <w:rsid w:val="00A81D89"/>
    <w:rsid w:val="00A83413"/>
    <w:rsid w:val="00A86E7E"/>
    <w:rsid w:val="00AA6A40"/>
    <w:rsid w:val="00AA75F6"/>
    <w:rsid w:val="00AB0AC8"/>
    <w:rsid w:val="00AB499C"/>
    <w:rsid w:val="00AB6940"/>
    <w:rsid w:val="00AC0A13"/>
    <w:rsid w:val="00AC3F5D"/>
    <w:rsid w:val="00AD00FD"/>
    <w:rsid w:val="00AE71AB"/>
    <w:rsid w:val="00AE71C5"/>
    <w:rsid w:val="00AF0A8E"/>
    <w:rsid w:val="00B001C8"/>
    <w:rsid w:val="00B00668"/>
    <w:rsid w:val="00B0708E"/>
    <w:rsid w:val="00B10D87"/>
    <w:rsid w:val="00B133FE"/>
    <w:rsid w:val="00B153C9"/>
    <w:rsid w:val="00B252A3"/>
    <w:rsid w:val="00B276AD"/>
    <w:rsid w:val="00B27C35"/>
    <w:rsid w:val="00B32CD7"/>
    <w:rsid w:val="00B332E4"/>
    <w:rsid w:val="00B4045C"/>
    <w:rsid w:val="00B42C20"/>
    <w:rsid w:val="00B44AEF"/>
    <w:rsid w:val="00B465E6"/>
    <w:rsid w:val="00B50B5D"/>
    <w:rsid w:val="00B5664D"/>
    <w:rsid w:val="00B5755E"/>
    <w:rsid w:val="00B71574"/>
    <w:rsid w:val="00B71B74"/>
    <w:rsid w:val="00B90AD7"/>
    <w:rsid w:val="00B92793"/>
    <w:rsid w:val="00B92F6E"/>
    <w:rsid w:val="00B97219"/>
    <w:rsid w:val="00BA4F9E"/>
    <w:rsid w:val="00BA5B40"/>
    <w:rsid w:val="00BB0362"/>
    <w:rsid w:val="00BB5CDF"/>
    <w:rsid w:val="00BB6529"/>
    <w:rsid w:val="00BB73EF"/>
    <w:rsid w:val="00BC06DE"/>
    <w:rsid w:val="00BD0206"/>
    <w:rsid w:val="00BD03E4"/>
    <w:rsid w:val="00BD0CDA"/>
    <w:rsid w:val="00BE2039"/>
    <w:rsid w:val="00BF6C7E"/>
    <w:rsid w:val="00C05A1C"/>
    <w:rsid w:val="00C10A7E"/>
    <w:rsid w:val="00C16F98"/>
    <w:rsid w:val="00C173C6"/>
    <w:rsid w:val="00C2098A"/>
    <w:rsid w:val="00C2317C"/>
    <w:rsid w:val="00C33FEF"/>
    <w:rsid w:val="00C35242"/>
    <w:rsid w:val="00C35F32"/>
    <w:rsid w:val="00C41A0B"/>
    <w:rsid w:val="00C5444A"/>
    <w:rsid w:val="00C612DA"/>
    <w:rsid w:val="00C7741E"/>
    <w:rsid w:val="00C875AB"/>
    <w:rsid w:val="00C9051C"/>
    <w:rsid w:val="00CA3DF1"/>
    <w:rsid w:val="00CA4581"/>
    <w:rsid w:val="00CA640E"/>
    <w:rsid w:val="00CB405A"/>
    <w:rsid w:val="00CB41ED"/>
    <w:rsid w:val="00CC7653"/>
    <w:rsid w:val="00CE18D5"/>
    <w:rsid w:val="00CE20EC"/>
    <w:rsid w:val="00CE20FA"/>
    <w:rsid w:val="00CE49AF"/>
    <w:rsid w:val="00CE4BC9"/>
    <w:rsid w:val="00D0337C"/>
    <w:rsid w:val="00D03AA4"/>
    <w:rsid w:val="00D04109"/>
    <w:rsid w:val="00D24862"/>
    <w:rsid w:val="00D308CC"/>
    <w:rsid w:val="00D6295E"/>
    <w:rsid w:val="00D65AD6"/>
    <w:rsid w:val="00D740A0"/>
    <w:rsid w:val="00D75A93"/>
    <w:rsid w:val="00D8502A"/>
    <w:rsid w:val="00D97A41"/>
    <w:rsid w:val="00DA499C"/>
    <w:rsid w:val="00DA7558"/>
    <w:rsid w:val="00DA7D95"/>
    <w:rsid w:val="00DB1AFC"/>
    <w:rsid w:val="00DD3CF6"/>
    <w:rsid w:val="00DD6416"/>
    <w:rsid w:val="00DE1F47"/>
    <w:rsid w:val="00DF4E0A"/>
    <w:rsid w:val="00E02DCD"/>
    <w:rsid w:val="00E057C6"/>
    <w:rsid w:val="00E12C60"/>
    <w:rsid w:val="00E135D5"/>
    <w:rsid w:val="00E22E87"/>
    <w:rsid w:val="00E25C66"/>
    <w:rsid w:val="00E35B36"/>
    <w:rsid w:val="00E371AA"/>
    <w:rsid w:val="00E47CB1"/>
    <w:rsid w:val="00E51DAD"/>
    <w:rsid w:val="00E52532"/>
    <w:rsid w:val="00E563C4"/>
    <w:rsid w:val="00E56F21"/>
    <w:rsid w:val="00E57630"/>
    <w:rsid w:val="00E612B8"/>
    <w:rsid w:val="00E86C2B"/>
    <w:rsid w:val="00E922D4"/>
    <w:rsid w:val="00EA1CAA"/>
    <w:rsid w:val="00EA4174"/>
    <w:rsid w:val="00EB2D52"/>
    <w:rsid w:val="00EC013B"/>
    <w:rsid w:val="00ED28AE"/>
    <w:rsid w:val="00EE511F"/>
    <w:rsid w:val="00EE53E3"/>
    <w:rsid w:val="00EF3B41"/>
    <w:rsid w:val="00EF7CC9"/>
    <w:rsid w:val="00F061C4"/>
    <w:rsid w:val="00F207C0"/>
    <w:rsid w:val="00F20AE5"/>
    <w:rsid w:val="00F225DE"/>
    <w:rsid w:val="00F235B3"/>
    <w:rsid w:val="00F279DE"/>
    <w:rsid w:val="00F3460C"/>
    <w:rsid w:val="00F42C9F"/>
    <w:rsid w:val="00F46DFC"/>
    <w:rsid w:val="00F47E97"/>
    <w:rsid w:val="00F50AC2"/>
    <w:rsid w:val="00F52B9C"/>
    <w:rsid w:val="00F533B8"/>
    <w:rsid w:val="00F549B3"/>
    <w:rsid w:val="00F645C7"/>
    <w:rsid w:val="00F665B7"/>
    <w:rsid w:val="00F70B7F"/>
    <w:rsid w:val="00F756CB"/>
    <w:rsid w:val="00F76504"/>
    <w:rsid w:val="00F90368"/>
    <w:rsid w:val="00F90A39"/>
    <w:rsid w:val="00F91AF9"/>
    <w:rsid w:val="00FA1137"/>
    <w:rsid w:val="00FD2E5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C32F"/>
  <w15:chartTrackingRefBased/>
  <w15:docId w15:val="{11228D28-7411-4F5F-9B31-DB5B6A7A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3C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  <w:style w:type="character" w:styleId="UnresolvedMention">
    <w:name w:val="Unresolved Mention"/>
    <w:basedOn w:val="DefaultParagraphFont"/>
    <w:uiPriority w:val="99"/>
    <w:semiHidden/>
    <w:unhideWhenUsed/>
    <w:rsid w:val="00C17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3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monir-dev/" TargetMode="External"/><Relationship Id="rId18" Type="http://schemas.openxmlformats.org/officeDocument/2006/relationships/hyperlink" Target="https://daffodilvarsity.edu.bd/" TargetMode="External"/><Relationship Id="rId26" Type="http://schemas.openxmlformats.org/officeDocument/2006/relationships/hyperlink" Target="https://initiate.ai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atlassian.com/software/jir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nir-dev" TargetMode="External"/><Relationship Id="rId17" Type="http://schemas.openxmlformats.org/officeDocument/2006/relationships/hyperlink" Target="https://www.juniv.edu/" TargetMode="External"/><Relationship Id="rId25" Type="http://schemas.openxmlformats.org/officeDocument/2006/relationships/hyperlink" Target="https://xeroneit.net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ocelot.readthedocs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chomonir@gmail.com" TargetMode="External"/><Relationship Id="rId24" Type="http://schemas.openxmlformats.org/officeDocument/2006/relationships/hyperlink" Target="https://www.pranfoods.net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www.aci-bd.com/" TargetMode="External"/><Relationship Id="rId28" Type="http://schemas.openxmlformats.org/officeDocument/2006/relationships/hyperlink" Target="http://surecash.net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identityserver.io/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xing.com/profile/Monir_Hossain19/cv" TargetMode="External"/><Relationship Id="rId22" Type="http://schemas.openxmlformats.org/officeDocument/2006/relationships/hyperlink" Target="https://www.rabbitmq.com/" TargetMode="External"/><Relationship Id="rId27" Type="http://schemas.openxmlformats.org/officeDocument/2006/relationships/hyperlink" Target="http://surecash.net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i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F18AB38D5B4B5B8D4C40F672D0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8BA1-DB94-4293-B45C-A53E574749B7}"/>
      </w:docPartPr>
      <w:docPartBody>
        <w:p w:rsidR="007A67A7" w:rsidRDefault="00711ABC" w:rsidP="00711ABC">
          <w:pPr>
            <w:pStyle w:val="53F18AB38D5B4B5B8D4C40F672D003A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BC"/>
    <w:rsid w:val="000E3EDC"/>
    <w:rsid w:val="000F3298"/>
    <w:rsid w:val="00186B6E"/>
    <w:rsid w:val="00343A9B"/>
    <w:rsid w:val="003B7E88"/>
    <w:rsid w:val="00623721"/>
    <w:rsid w:val="00711ABC"/>
    <w:rsid w:val="007A67A7"/>
    <w:rsid w:val="00836815"/>
    <w:rsid w:val="00972AC9"/>
    <w:rsid w:val="00A71839"/>
    <w:rsid w:val="00B365A8"/>
    <w:rsid w:val="00E1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F18AB38D5B4B5B8D4C40F672D003A1">
    <w:name w:val="53F18AB38D5B4B5B8D4C40F672D003A1"/>
    <w:rsid w:val="00711A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DAT EARNED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32F61-A237-4A40-8ECE-B865E12E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840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</dc:creator>
  <cp:keywords/>
  <dc:description/>
  <cp:lastModifiedBy>MIS-SE-Monir hossain</cp:lastModifiedBy>
  <cp:revision>302</cp:revision>
  <cp:lastPrinted>2022-05-11T10:08:00Z</cp:lastPrinted>
  <dcterms:created xsi:type="dcterms:W3CDTF">2021-03-12T06:22:00Z</dcterms:created>
  <dcterms:modified xsi:type="dcterms:W3CDTF">2022-05-11T10:27:00Z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