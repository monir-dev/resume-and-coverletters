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:rsidR="002667E9" w:rsidRPr="00BD03E4" w:rsidRDefault="000C47BA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:rsidR="002667E9" w:rsidRPr="00BD03E4" w:rsidRDefault="000C47BA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115707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60691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606917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3BA6" wp14:editId="18C535A9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:rsidR="009041BB" w:rsidRDefault="00045D45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:rsidR="00722C14" w:rsidRDefault="00722C14" w:rsidP="00722C14"/>
    <w:p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76F56" wp14:editId="0D872511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</w:p>
    <w:p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:rsidR="004E4569" w:rsidRDefault="004E4569" w:rsidP="004E4569"/>
    <w:p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30A6" wp14:editId="27D40E92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3366">
        <w:rPr>
          <w:rFonts w:ascii="Century Gothic" w:hAnsi="Century Gothic"/>
          <w:sz w:val="18"/>
          <w:szCs w:val="18"/>
        </w:rPr>
        <w:t xml:space="preserve">: </w:t>
      </w:r>
      <w:r w:rsidR="00A66ED5">
        <w:rPr>
          <w:rFonts w:ascii="Century Gothic" w:hAnsi="Century Gothic"/>
          <w:sz w:val="18"/>
          <w:szCs w:val="18"/>
        </w:rPr>
        <w:t xml:space="preserve">(proficient) </w:t>
      </w:r>
      <w:r w:rsidR="00CC5CB9">
        <w:rPr>
          <w:rFonts w:ascii="Century Gothic" w:hAnsi="Century Gothic"/>
          <w:b/>
          <w:sz w:val="18"/>
          <w:szCs w:val="18"/>
        </w:rPr>
        <w:t>PHP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AB499C">
        <w:rPr>
          <w:rFonts w:ascii="Century Gothic" w:hAnsi="Century Gothic"/>
          <w:sz w:val="18"/>
          <w:szCs w:val="18"/>
        </w:rPr>
        <w:t xml:space="preserve">, </w:t>
      </w:r>
      <w:r w:rsidR="0024275B">
        <w:rPr>
          <w:rFonts w:ascii="Century Gothic" w:hAnsi="Century Gothic"/>
          <w:sz w:val="18"/>
          <w:szCs w:val="18"/>
        </w:rPr>
        <w:t>C#</w:t>
      </w:r>
      <w:r w:rsidR="0024275B">
        <w:rPr>
          <w:rFonts w:ascii="Century Gothic" w:hAnsi="Century Gothic"/>
          <w:sz w:val="18"/>
          <w:szCs w:val="18"/>
        </w:rPr>
        <w:t xml:space="preserve">, </w:t>
      </w:r>
      <w:r w:rsidR="00A66ED5">
        <w:rPr>
          <w:rFonts w:ascii="Century Gothic" w:hAnsi="Century Gothic"/>
          <w:sz w:val="18"/>
          <w:szCs w:val="18"/>
        </w:rPr>
        <w:t>(familiar) Python</w:t>
      </w:r>
    </w:p>
    <w:p w:rsidR="00646FAE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5B69E2">
        <w:rPr>
          <w:rFonts w:ascii="Century Gothic" w:hAnsi="Century Gothic"/>
          <w:sz w:val="18"/>
          <w:szCs w:val="18"/>
        </w:rPr>
        <w:t xml:space="preserve">: </w:t>
      </w:r>
      <w:r w:rsidR="0003244D">
        <w:rPr>
          <w:rFonts w:ascii="Century Gothic" w:hAnsi="Century Gothic"/>
          <w:sz w:val="18"/>
          <w:szCs w:val="18"/>
        </w:rPr>
        <w:t>Laravel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5B69E2">
        <w:rPr>
          <w:rFonts w:ascii="Century Gothic" w:hAnsi="Century Gothic"/>
          <w:sz w:val="18"/>
          <w:szCs w:val="18"/>
        </w:rPr>
        <w:t>.</w:t>
      </w:r>
      <w:r w:rsidR="00A86E7E">
        <w:rPr>
          <w:rFonts w:ascii="Century Gothic" w:hAnsi="Century Gothic"/>
          <w:sz w:val="18"/>
          <w:szCs w:val="18"/>
        </w:rPr>
        <w:t>NET</w:t>
      </w:r>
      <w:r w:rsidR="005B69E2" w:rsidRPr="005B69E2">
        <w:rPr>
          <w:rFonts w:ascii="Century Gothic" w:hAnsi="Century Gothic"/>
          <w:sz w:val="18"/>
          <w:szCs w:val="18"/>
        </w:rPr>
        <w:t xml:space="preserve"> Core</w:t>
      </w:r>
      <w:r w:rsidR="00673531">
        <w:rPr>
          <w:rFonts w:ascii="Century Gothic" w:hAnsi="Century Gothic"/>
          <w:sz w:val="18"/>
          <w:szCs w:val="18"/>
        </w:rPr>
        <w:t xml:space="preserve">, NodeJS, </w:t>
      </w:r>
      <w:r w:rsidR="00A44C69">
        <w:rPr>
          <w:rFonts w:ascii="Century Gothic" w:hAnsi="Century Gothic"/>
          <w:sz w:val="18"/>
          <w:szCs w:val="18"/>
        </w:rPr>
        <w:t>Angular</w:t>
      </w:r>
      <w:r w:rsidR="003B4288">
        <w:rPr>
          <w:rFonts w:ascii="Century Gothic" w:hAnsi="Century Gothic"/>
          <w:sz w:val="18"/>
          <w:szCs w:val="18"/>
        </w:rPr>
        <w:t>, VueJs</w:t>
      </w:r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>: Crystal Report, SSRS</w:t>
      </w:r>
      <w:r w:rsidR="007E1C23">
        <w:rPr>
          <w:rFonts w:ascii="Century Gothic" w:hAnsi="Century Gothic"/>
          <w:sz w:val="18"/>
          <w:szCs w:val="18"/>
        </w:rPr>
        <w:t xml:space="preserve">, </w:t>
      </w:r>
      <w:r w:rsidR="007E1C23">
        <w:rPr>
          <w:rFonts w:ascii="Century Gothic" w:hAnsi="Century Gothic"/>
          <w:sz w:val="18"/>
          <w:szCs w:val="18"/>
        </w:rPr>
        <w:t>Report Builder</w:t>
      </w:r>
    </w:p>
    <w:p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>: MSSQL, MySql,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r w:rsidR="00085565" w:rsidRPr="00085565">
        <w:rPr>
          <w:rFonts w:ascii="Century Gothic" w:hAnsi="Century Gothic"/>
          <w:sz w:val="18"/>
          <w:szCs w:val="18"/>
        </w:rPr>
        <w:t>SignalR</w:t>
      </w:r>
    </w:p>
    <w:p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>, GraphQL</w:t>
      </w:r>
      <w:r w:rsidR="002C0F5D">
        <w:rPr>
          <w:rFonts w:ascii="Century Gothic" w:hAnsi="Century Gothic"/>
          <w:sz w:val="18"/>
          <w:szCs w:val="18"/>
        </w:rPr>
        <w:t>, BlockChain</w:t>
      </w:r>
      <w:r w:rsidR="00EF3B41">
        <w:rPr>
          <w:rFonts w:ascii="Century Gothic" w:hAnsi="Century Gothic"/>
          <w:sz w:val="18"/>
          <w:szCs w:val="18"/>
        </w:rPr>
        <w:t xml:space="preserve">,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91731">
        <w:rPr>
          <w:rFonts w:ascii="Century Gothic" w:hAnsi="Century Gothic"/>
          <w:sz w:val="18"/>
          <w:szCs w:val="18"/>
        </w:rPr>
        <w:t xml:space="preserve">, </w:t>
      </w:r>
      <w:r w:rsidR="00C91731">
        <w:rPr>
          <w:rFonts w:ascii="Century Gothic" w:hAnsi="Century Gothic"/>
          <w:sz w:val="18"/>
          <w:szCs w:val="18"/>
        </w:rPr>
        <w:t>API Gateway</w:t>
      </w:r>
    </w:p>
    <w:p w:rsidR="00DB6AB5" w:rsidRDefault="002915E8" w:rsidP="00DB6AB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 xml:space="preserve">: Docker,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0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="00F235B3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</w:p>
    <w:p w:rsidR="002419F9" w:rsidRPr="00667198" w:rsidRDefault="002419F9" w:rsidP="00DB6AB5">
      <w:pPr>
        <w:rPr>
          <w:rFonts w:ascii="Century Gothic" w:hAnsi="Century Gothic"/>
          <w:b/>
          <w:sz w:val="18"/>
          <w:szCs w:val="18"/>
        </w:rPr>
      </w:pPr>
    </w:p>
    <w:p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 xml:space="preserve"> Experience</w:t>
      </w:r>
    </w:p>
    <w:p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8F1F" wp14:editId="202381EA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2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5B69E2" w:rsidRPr="00447674" w:rsidRDefault="00733924" w:rsidP="00E25C66">
      <w:hyperlink r:id="rId23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E56F21" w:rsidRPr="00F52B9C" w:rsidRDefault="00733924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4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lastRenderedPageBreak/>
        <w:t>Projects</w:t>
      </w:r>
    </w:p>
    <w:p w:rsidR="007C778A" w:rsidRDefault="00B90AD7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EE28E" wp14:editId="61C621DF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97F2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" strokecolor="#8496b0 [1951]" strokeweight="1pt">
                <v:stroke joinstyle="miter"/>
              </v:line>
            </w:pict>
          </mc:Fallback>
        </mc:AlternateContent>
      </w:r>
      <w:r w:rsidR="00F225DE">
        <w:rPr>
          <w:rFonts w:ascii="Century Gothic" w:hAnsi="Century Gothic"/>
          <w:b/>
          <w:sz w:val="18"/>
          <w:szCs w:val="18"/>
        </w:rPr>
        <w:t>Fixed Asset management System</w:t>
      </w:r>
    </w:p>
    <w:p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r w:rsidR="00817AE9" w:rsidRPr="00BA4F9E">
        <w:rPr>
          <w:rFonts w:ascii="Century Gothic" w:hAnsi="Century Gothic"/>
          <w:sz w:val="18"/>
          <w:szCs w:val="18"/>
        </w:rPr>
        <w:t>xUnit</w:t>
      </w:r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</w:p>
    <w:p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5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Gatekeeper </w:t>
      </w:r>
      <w:r w:rsidRPr="00155CCA">
        <w:rPr>
          <w:rFonts w:ascii="Century Gothic" w:hAnsi="Century Gothic"/>
          <w:sz w:val="18"/>
          <w:szCs w:val="18"/>
        </w:rPr>
        <w:t xml:space="preserve">authorize third-party applications to access user account.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devices.</w:t>
      </w:r>
    </w:p>
    <w:p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:rsidR="00155CCA" w:rsidRDefault="00786615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 xml:space="preserve">Handle </w:t>
      </w:r>
      <w:hyperlink r:id="rId26" w:history="1">
        <w:r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</w:hyperlink>
      <w:r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3B4288">
        <w:rPr>
          <w:rFonts w:ascii="Century Gothic" w:hAnsi="Century Gothic"/>
          <w:sz w:val="18"/>
          <w:szCs w:val="18"/>
        </w:rPr>
        <w:t>PHP, Laravel, Laravel-Passport, MySQL, Vue</w:t>
      </w:r>
      <w:r w:rsidR="0024275B">
        <w:rPr>
          <w:rFonts w:ascii="Century Gothic" w:hAnsi="Century Gothic"/>
          <w:sz w:val="18"/>
          <w:szCs w:val="18"/>
        </w:rPr>
        <w:t>J</w:t>
      </w:r>
      <w:r w:rsidR="003B4288">
        <w:rPr>
          <w:rFonts w:ascii="Century Gothic" w:hAnsi="Century Gothic"/>
          <w:sz w:val="18"/>
          <w:szCs w:val="18"/>
        </w:rPr>
        <w:t>s</w:t>
      </w:r>
    </w:p>
    <w:p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24275B">
        <w:rPr>
          <w:rFonts w:ascii="Century Gothic" w:hAnsi="Century Gothic"/>
          <w:sz w:val="18"/>
          <w:szCs w:val="18"/>
        </w:rPr>
        <w:t>Laravel</w:t>
      </w:r>
      <w:r>
        <w:rPr>
          <w:rFonts w:ascii="Century Gothic" w:hAnsi="Century Gothic"/>
          <w:sz w:val="18"/>
          <w:szCs w:val="18"/>
        </w:rPr>
        <w:t xml:space="preserve">, </w:t>
      </w:r>
      <w:r w:rsidR="0024275B">
        <w:rPr>
          <w:rFonts w:ascii="Century Gothic" w:hAnsi="Century Gothic"/>
          <w:sz w:val="18"/>
          <w:szCs w:val="18"/>
        </w:rPr>
        <w:t>Rest</w:t>
      </w:r>
      <w:r>
        <w:rPr>
          <w:rFonts w:ascii="Century Gothic" w:hAnsi="Century Gothic"/>
          <w:sz w:val="18"/>
          <w:szCs w:val="18"/>
        </w:rPr>
        <w:t xml:space="preserve"> API</w:t>
      </w:r>
      <w:r w:rsidR="0024275B">
        <w:rPr>
          <w:rFonts w:ascii="Century Gothic" w:hAnsi="Century Gothic"/>
          <w:sz w:val="18"/>
          <w:szCs w:val="18"/>
        </w:rPr>
        <w:t xml:space="preserve"> Server</w:t>
      </w:r>
      <w:r>
        <w:rPr>
          <w:rFonts w:ascii="Century Gothic" w:hAnsi="Century Gothic"/>
          <w:sz w:val="18"/>
          <w:szCs w:val="18"/>
        </w:rPr>
        <w:t xml:space="preserve">, SMTP, SMS, </w:t>
      </w:r>
      <w:r w:rsidR="0024275B">
        <w:rPr>
          <w:rFonts w:ascii="Century Gothic" w:hAnsi="Century Gothic"/>
          <w:sz w:val="18"/>
          <w:szCs w:val="18"/>
        </w:rPr>
        <w:t>MySQL,</w:t>
      </w:r>
      <w:r>
        <w:rPr>
          <w:rFonts w:ascii="Century Gothic" w:hAnsi="Century Gothic"/>
          <w:sz w:val="18"/>
          <w:szCs w:val="18"/>
        </w:rPr>
        <w:t xml:space="preserve">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IoT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r>
        <w:rPr>
          <w:rFonts w:ascii="Century Gothic" w:hAnsi="Century Gothic"/>
          <w:sz w:val="18"/>
          <w:szCs w:val="18"/>
        </w:rPr>
        <w:t>winform</w:t>
      </w:r>
      <w:r w:rsidR="00F225DE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Sacnner</w:t>
      </w:r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:rsidR="00B92793" w:rsidRPr="00B92793" w:rsidRDefault="00022FDC" w:rsidP="00022FDC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p w:rsidR="00B92793" w:rsidRPr="00C35242" w:rsidRDefault="00A33DC3" w:rsidP="00B92793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Spider - </w:t>
      </w:r>
      <w:r w:rsidR="00E51DAD" w:rsidRPr="00A33DC3">
        <w:rPr>
          <w:rFonts w:ascii="Century Gothic" w:hAnsi="Century Gothic"/>
          <w:sz w:val="18"/>
          <w:szCs w:val="18"/>
        </w:rPr>
        <w:t xml:space="preserve">Market Survey </w:t>
      </w:r>
      <w:r w:rsidR="003D3CA8">
        <w:rPr>
          <w:rFonts w:ascii="Century Gothic" w:hAnsi="Century Gothic"/>
          <w:sz w:val="18"/>
          <w:szCs w:val="18"/>
        </w:rPr>
        <w:t>&amp; Compititor analysis</w:t>
      </w:r>
    </w:p>
    <w:p w:rsidR="00A81D89" w:rsidRPr="00A81D89" w:rsidRDefault="00A81D89" w:rsidP="00F549B3">
      <w:pPr>
        <w:pStyle w:val="Date"/>
        <w:rPr>
          <w:rFonts w:ascii="Century Gothic" w:hAnsi="Century Gothic"/>
          <w:sz w:val="18"/>
          <w:szCs w:val="18"/>
        </w:rPr>
      </w:pPr>
      <w:r w:rsidRPr="00A81D89">
        <w:rPr>
          <w:rFonts w:ascii="Century Gothic" w:hAnsi="Century Gothic"/>
          <w:sz w:val="18"/>
          <w:szCs w:val="18"/>
        </w:rPr>
        <w:t>Market survey management application.</w:t>
      </w:r>
    </w:p>
    <w:p w:rsidR="00E563C4" w:rsidRPr="00B252A3" w:rsidRDefault="00B252A3" w:rsidP="00B252A3">
      <w:pPr>
        <w:pStyle w:val="Date"/>
        <w:numPr>
          <w:ilvl w:val="0"/>
          <w:numId w:val="12"/>
        </w:numPr>
      </w:pPr>
      <w:r>
        <w:rPr>
          <w:rFonts w:ascii="Century Gothic" w:hAnsi="Century Gothic"/>
          <w:sz w:val="18"/>
          <w:szCs w:val="18"/>
        </w:rPr>
        <w:t>A</w:t>
      </w:r>
      <w:r w:rsidRPr="00A81D89">
        <w:rPr>
          <w:rFonts w:ascii="Century Gothic" w:hAnsi="Century Gothic"/>
          <w:sz w:val="18"/>
          <w:szCs w:val="18"/>
        </w:rPr>
        <w:t xml:space="preserve">ttendance </w:t>
      </w:r>
      <w:r>
        <w:rPr>
          <w:rFonts w:ascii="Century Gothic" w:hAnsi="Century Gothic"/>
          <w:sz w:val="18"/>
          <w:szCs w:val="18"/>
        </w:rPr>
        <w:t>IN/OUT with live location</w:t>
      </w:r>
      <w:r w:rsidRPr="00A81D89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>nd</w:t>
      </w:r>
      <w:r w:rsidRPr="00A81D89">
        <w:rPr>
          <w:rFonts w:ascii="Century Gothic" w:hAnsi="Century Gothic"/>
          <w:sz w:val="18"/>
          <w:szCs w:val="18"/>
        </w:rPr>
        <w:t xml:space="preserve"> selfie.</w:t>
      </w:r>
      <w:r w:rsidRPr="00E563C4">
        <w:t xml:space="preserve"> </w:t>
      </w:r>
      <w:r w:rsidR="00E563C4" w:rsidRPr="00B252A3">
        <w:rPr>
          <w:rFonts w:ascii="Century Gothic" w:hAnsi="Century Gothic"/>
          <w:sz w:val="18"/>
          <w:szCs w:val="18"/>
        </w:rPr>
        <w:t xml:space="preserve"> </w:t>
      </w:r>
    </w:p>
    <w:p w:rsidR="00A81D89" w:rsidRPr="00A81D89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B252A3" w:rsidRPr="00B252A3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Outlet enlisting &amp; management</w:t>
      </w:r>
      <w:r w:rsidR="00B252A3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</w:t>
      </w:r>
      <w:r w:rsidR="00B252A3">
        <w:rPr>
          <w:rFonts w:ascii="Century Gothic" w:hAnsi="Century Gothic"/>
          <w:sz w:val="18"/>
          <w:szCs w:val="18"/>
        </w:rPr>
        <w:t>market share, competitor analysis, promotions campaigns.</w:t>
      </w:r>
    </w:p>
    <w:p w:rsidR="00B252A3" w:rsidRPr="004C19E4" w:rsidRDefault="00B252A3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906247">
        <w:rPr>
          <w:rFonts w:ascii="Century Gothic" w:hAnsi="Century Gothic"/>
          <w:sz w:val="18"/>
          <w:szCs w:val="18"/>
        </w:rPr>
        <w:t>Laravel</w:t>
      </w:r>
      <w:r>
        <w:rPr>
          <w:rFonts w:ascii="Century Gothic" w:hAnsi="Century Gothic"/>
          <w:sz w:val="18"/>
          <w:szCs w:val="18"/>
        </w:rPr>
        <w:t xml:space="preserve">, </w:t>
      </w:r>
      <w:r w:rsidR="00906247">
        <w:rPr>
          <w:rFonts w:ascii="Century Gothic" w:hAnsi="Century Gothic"/>
          <w:sz w:val="18"/>
          <w:szCs w:val="18"/>
        </w:rPr>
        <w:t>Rest</w:t>
      </w:r>
      <w:r>
        <w:rPr>
          <w:rFonts w:ascii="Century Gothic" w:hAnsi="Century Gothic"/>
          <w:sz w:val="18"/>
          <w:szCs w:val="18"/>
        </w:rPr>
        <w:t xml:space="preserve"> API</w:t>
      </w:r>
      <w:r w:rsidR="00906247">
        <w:rPr>
          <w:rFonts w:ascii="Century Gothic" w:hAnsi="Century Gothic"/>
          <w:sz w:val="18"/>
          <w:szCs w:val="18"/>
        </w:rPr>
        <w:t xml:space="preserve"> Server</w:t>
      </w:r>
      <w:r>
        <w:rPr>
          <w:rFonts w:ascii="Century Gothic" w:hAnsi="Century Gothic"/>
          <w:sz w:val="18"/>
          <w:szCs w:val="18"/>
        </w:rPr>
        <w:t>,</w:t>
      </w:r>
      <w:r w:rsidR="00794BEE">
        <w:rPr>
          <w:rFonts w:ascii="Century Gothic" w:hAnsi="Century Gothic"/>
          <w:sz w:val="18"/>
          <w:szCs w:val="18"/>
        </w:rPr>
        <w:t xml:space="preserve"> SMTP, SMS</w:t>
      </w:r>
      <w:r w:rsidR="0076075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M</w:t>
      </w:r>
      <w:r w:rsidR="00906247">
        <w:rPr>
          <w:rFonts w:ascii="Century Gothic" w:hAnsi="Century Gothic"/>
          <w:sz w:val="18"/>
          <w:szCs w:val="18"/>
        </w:rPr>
        <w:t xml:space="preserve">ySQL, </w:t>
      </w:r>
      <w:bookmarkStart w:id="0" w:name="_GoBack"/>
      <w:bookmarkEnd w:id="0"/>
      <w:r>
        <w:rPr>
          <w:rFonts w:ascii="Century Gothic" w:hAnsi="Century Gothic"/>
          <w:sz w:val="18"/>
          <w:szCs w:val="18"/>
        </w:rPr>
        <w:t>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BA" w:rsidRDefault="000C47BA" w:rsidP="00713050">
      <w:pPr>
        <w:spacing w:line="240" w:lineRule="auto"/>
      </w:pPr>
      <w:r>
        <w:separator/>
      </w:r>
    </w:p>
  </w:endnote>
  <w:endnote w:type="continuationSeparator" w:id="0">
    <w:p w:rsidR="000C47BA" w:rsidRDefault="000C47B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BA" w:rsidRDefault="000C47BA" w:rsidP="00713050">
      <w:pPr>
        <w:spacing w:line="240" w:lineRule="auto"/>
      </w:pPr>
      <w:r>
        <w:separator/>
      </w:r>
    </w:p>
  </w:footnote>
  <w:footnote w:type="continuationSeparator" w:id="0">
    <w:p w:rsidR="000C47BA" w:rsidRDefault="000C47B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9"/>
    <w:rsid w:val="00017BF2"/>
    <w:rsid w:val="00022FDC"/>
    <w:rsid w:val="0003244D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A07DA"/>
    <w:rsid w:val="000A2BFA"/>
    <w:rsid w:val="000B0619"/>
    <w:rsid w:val="000B0A4D"/>
    <w:rsid w:val="000B61CA"/>
    <w:rsid w:val="000C0F71"/>
    <w:rsid w:val="000C47BA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2C5C"/>
    <w:rsid w:val="00164F80"/>
    <w:rsid w:val="001900C2"/>
    <w:rsid w:val="00192CAC"/>
    <w:rsid w:val="001A3F66"/>
    <w:rsid w:val="001A5CA9"/>
    <w:rsid w:val="001B2AC1"/>
    <w:rsid w:val="001B403A"/>
    <w:rsid w:val="001B593F"/>
    <w:rsid w:val="001F08BC"/>
    <w:rsid w:val="001F4583"/>
    <w:rsid w:val="00204811"/>
    <w:rsid w:val="00216C27"/>
    <w:rsid w:val="00217980"/>
    <w:rsid w:val="00225651"/>
    <w:rsid w:val="002419F9"/>
    <w:rsid w:val="0024275B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B4288"/>
    <w:rsid w:val="003C5528"/>
    <w:rsid w:val="003D03E5"/>
    <w:rsid w:val="003D3CA8"/>
    <w:rsid w:val="003D5180"/>
    <w:rsid w:val="003E3100"/>
    <w:rsid w:val="003E45E9"/>
    <w:rsid w:val="003E624D"/>
    <w:rsid w:val="003E743E"/>
    <w:rsid w:val="00403831"/>
    <w:rsid w:val="004077FB"/>
    <w:rsid w:val="004239FF"/>
    <w:rsid w:val="004244FF"/>
    <w:rsid w:val="00424DD9"/>
    <w:rsid w:val="00425BB8"/>
    <w:rsid w:val="00440F24"/>
    <w:rsid w:val="00447674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1E78"/>
    <w:rsid w:val="005F4D71"/>
    <w:rsid w:val="006012E5"/>
    <w:rsid w:val="00606917"/>
    <w:rsid w:val="00615139"/>
    <w:rsid w:val="0062225D"/>
    <w:rsid w:val="006272BA"/>
    <w:rsid w:val="00631174"/>
    <w:rsid w:val="00633366"/>
    <w:rsid w:val="00641630"/>
    <w:rsid w:val="00643464"/>
    <w:rsid w:val="00646FAE"/>
    <w:rsid w:val="006533FF"/>
    <w:rsid w:val="006627EA"/>
    <w:rsid w:val="00665C91"/>
    <w:rsid w:val="00667198"/>
    <w:rsid w:val="00673531"/>
    <w:rsid w:val="00684488"/>
    <w:rsid w:val="006922BA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A3C0B"/>
    <w:rsid w:val="007B1CCC"/>
    <w:rsid w:val="007B30DF"/>
    <w:rsid w:val="007C1F13"/>
    <w:rsid w:val="007C778A"/>
    <w:rsid w:val="007C7D8B"/>
    <w:rsid w:val="007D2696"/>
    <w:rsid w:val="007D2FD2"/>
    <w:rsid w:val="007E14FE"/>
    <w:rsid w:val="007E1C23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40178"/>
    <w:rsid w:val="00841146"/>
    <w:rsid w:val="00842E6E"/>
    <w:rsid w:val="00843ABD"/>
    <w:rsid w:val="00847B35"/>
    <w:rsid w:val="00864AA3"/>
    <w:rsid w:val="00865982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247"/>
    <w:rsid w:val="00906BEE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4624"/>
    <w:rsid w:val="009F7D09"/>
    <w:rsid w:val="00A075E5"/>
    <w:rsid w:val="00A1142D"/>
    <w:rsid w:val="00A24C9F"/>
    <w:rsid w:val="00A26DDF"/>
    <w:rsid w:val="00A314DD"/>
    <w:rsid w:val="00A33DC3"/>
    <w:rsid w:val="00A35CD7"/>
    <w:rsid w:val="00A42540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1E1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91731"/>
    <w:rsid w:val="00CA3DF1"/>
    <w:rsid w:val="00CA4581"/>
    <w:rsid w:val="00CA640E"/>
    <w:rsid w:val="00CB405A"/>
    <w:rsid w:val="00CB41ED"/>
    <w:rsid w:val="00CC5CB9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B6AB5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://surecash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ocelot.readthedocs.i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://surecash.ne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rabbitmq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xeroneit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pranfoods.net/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hyperlink" Target="https://www.atlassian.com/software/jir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aci-bd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C"/>
    <w:rsid w:val="000E3EDC"/>
    <w:rsid w:val="000F3298"/>
    <w:rsid w:val="001A3138"/>
    <w:rsid w:val="00343A9B"/>
    <w:rsid w:val="00623721"/>
    <w:rsid w:val="00711ABC"/>
    <w:rsid w:val="007A67A7"/>
    <w:rsid w:val="00B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20A0430FA44D394A34859D0A30E06">
    <w:name w:val="E2320A0430FA44D394A34859D0A30E06"/>
  </w:style>
  <w:style w:type="paragraph" w:customStyle="1" w:styleId="8D988249716C4B63BCFB44C69FD12553">
    <w:name w:val="8D988249716C4B63BCFB44C69FD12553"/>
  </w:style>
  <w:style w:type="paragraph" w:customStyle="1" w:styleId="D29D38D1F9E84F18AFB14A9818617D38">
    <w:name w:val="D29D38D1F9E84F18AFB14A9818617D38"/>
  </w:style>
  <w:style w:type="paragraph" w:customStyle="1" w:styleId="3ABF5CF4C2704226A1D8DB040211821E">
    <w:name w:val="3ABF5CF4C2704226A1D8DB040211821E"/>
  </w:style>
  <w:style w:type="paragraph" w:customStyle="1" w:styleId="C82A7672694F43509F52A4DEC232340F">
    <w:name w:val="C82A7672694F43509F52A4DEC232340F"/>
  </w:style>
  <w:style w:type="paragraph" w:customStyle="1" w:styleId="26A738BD59D34700AEEB0F358DB3ABF1">
    <w:name w:val="26A738BD59D34700AEEB0F358DB3ABF1"/>
  </w:style>
  <w:style w:type="paragraph" w:customStyle="1" w:styleId="F6C998ABA0FF40C59465F7335BAF1822">
    <w:name w:val="F6C998ABA0FF40C59465F7335BAF1822"/>
  </w:style>
  <w:style w:type="paragraph" w:customStyle="1" w:styleId="F3C5EF08FB314FD098F2CA9C7F1AE23E">
    <w:name w:val="F3C5EF08FB314FD098F2CA9C7F1AE23E"/>
  </w:style>
  <w:style w:type="paragraph" w:customStyle="1" w:styleId="50A08B73A3E242D2B72875E10CBD385F">
    <w:name w:val="50A08B73A3E242D2B72875E10CBD385F"/>
  </w:style>
  <w:style w:type="paragraph" w:customStyle="1" w:styleId="34B5A21E68AE4A718B91648D3D3A794E">
    <w:name w:val="34B5A21E68AE4A718B91648D3D3A794E"/>
  </w:style>
  <w:style w:type="paragraph" w:customStyle="1" w:styleId="D5C8458CF7F44C72A07959A266399443">
    <w:name w:val="D5C8458CF7F44C72A07959A266399443"/>
  </w:style>
  <w:style w:type="paragraph" w:customStyle="1" w:styleId="618ECAC1B56B4936A3DF10308FB06DF9">
    <w:name w:val="618ECAC1B56B4936A3DF10308FB06DF9"/>
  </w:style>
  <w:style w:type="paragraph" w:customStyle="1" w:styleId="58ECA6134CBF44A2966AB4042B0B32D2">
    <w:name w:val="58ECA6134CBF44A2966AB4042B0B32D2"/>
  </w:style>
  <w:style w:type="paragraph" w:customStyle="1" w:styleId="CB41086FA36545B58A576B63B7EF6E5D">
    <w:name w:val="CB41086FA36545B58A576B63B7EF6E5D"/>
  </w:style>
  <w:style w:type="paragraph" w:customStyle="1" w:styleId="BACE628B29314817990CDE7746BD9E03">
    <w:name w:val="BACE628B29314817990CDE7746BD9E03"/>
  </w:style>
  <w:style w:type="paragraph" w:customStyle="1" w:styleId="D7C019377B8746E8BD896A05D7E966AF">
    <w:name w:val="D7C019377B8746E8BD896A05D7E966AF"/>
  </w:style>
  <w:style w:type="paragraph" w:customStyle="1" w:styleId="D6ED65595E1C4784BA64BEAC9565BDE2">
    <w:name w:val="D6ED65595E1C4784BA64BEAC9565BDE2"/>
  </w:style>
  <w:style w:type="paragraph" w:customStyle="1" w:styleId="4A53F05D6DF24F219D6099F5C5D62DCF">
    <w:name w:val="4A53F05D6DF24F219D6099F5C5D62DCF"/>
  </w:style>
  <w:style w:type="paragraph" w:customStyle="1" w:styleId="A92E74EBC73649C9BE31D867482A7493">
    <w:name w:val="A92E74EBC73649C9BE31D867482A7493"/>
  </w:style>
  <w:style w:type="paragraph" w:customStyle="1" w:styleId="B616463D06EB4D8EB130EEC756DF6586">
    <w:name w:val="B616463D06EB4D8EB130EEC756DF6586"/>
  </w:style>
  <w:style w:type="paragraph" w:customStyle="1" w:styleId="FA95535825964922ADB4F8A4C1518DC5">
    <w:name w:val="FA95535825964922ADB4F8A4C1518DC5"/>
  </w:style>
  <w:style w:type="paragraph" w:customStyle="1" w:styleId="8B4E6D05D81D44009B57269824186700">
    <w:name w:val="8B4E6D05D81D44009B57269824186700"/>
  </w:style>
  <w:style w:type="paragraph" w:customStyle="1" w:styleId="D43BFBC58EE7469EBA414413F073210A">
    <w:name w:val="D43BFBC58EE7469EBA414413F073210A"/>
  </w:style>
  <w:style w:type="paragraph" w:customStyle="1" w:styleId="38114386C0C1423F99AF8651F89F826C">
    <w:name w:val="38114386C0C1423F99AF8651F89F826C"/>
  </w:style>
  <w:style w:type="paragraph" w:customStyle="1" w:styleId="B5CFAB2723C9412EA10E83DEB813D863">
    <w:name w:val="B5CFAB2723C9412EA10E83DEB813D863"/>
  </w:style>
  <w:style w:type="paragraph" w:customStyle="1" w:styleId="A4DEAA5D9EEB4461977C46FFDF183940">
    <w:name w:val="A4DEAA5D9EEB4461977C46FFDF183940"/>
  </w:style>
  <w:style w:type="paragraph" w:customStyle="1" w:styleId="CA007C642FCE4C69A1B8BFC00040436C">
    <w:name w:val="CA007C642FCE4C69A1B8BFC00040436C"/>
  </w:style>
  <w:style w:type="paragraph" w:customStyle="1" w:styleId="65A671FED9BD468D860E65A655213222">
    <w:name w:val="65A671FED9BD468D860E65A655213222"/>
  </w:style>
  <w:style w:type="paragraph" w:customStyle="1" w:styleId="E749002B7F1C4CCCB04B37AE590FCDC6">
    <w:name w:val="E749002B7F1C4CCCB04B37AE590FCDC6"/>
  </w:style>
  <w:style w:type="paragraph" w:customStyle="1" w:styleId="95E922831C294C01BF59758F80E3F6DF">
    <w:name w:val="95E922831C294C01BF59758F80E3F6DF"/>
  </w:style>
  <w:style w:type="paragraph" w:customStyle="1" w:styleId="1B25318C8D774FD39846CB1ED82B84AF">
    <w:name w:val="1B25318C8D774FD39846CB1ED82B84AF"/>
  </w:style>
  <w:style w:type="paragraph" w:customStyle="1" w:styleId="E346DDC01E3443BCAEA9F1C778A633CF">
    <w:name w:val="E346DDC01E3443BCAEA9F1C778A633CF"/>
    <w:rsid w:val="00711ABC"/>
  </w:style>
  <w:style w:type="paragraph" w:customStyle="1" w:styleId="0A1E169155CA42B0905E5876C8385B14">
    <w:name w:val="0A1E169155CA42B0905E5876C8385B14"/>
    <w:rsid w:val="00711ABC"/>
  </w:style>
  <w:style w:type="paragraph" w:customStyle="1" w:styleId="AF3F7182AB50408F8C4F50D8C37575C5">
    <w:name w:val="AF3F7182AB50408F8C4F50D8C37575C5"/>
    <w:rsid w:val="00711ABC"/>
  </w:style>
  <w:style w:type="paragraph" w:customStyle="1" w:styleId="B1FBFE7326084BE299009FE212B9282F">
    <w:name w:val="B1FBFE7326084BE299009FE212B9282F"/>
    <w:rsid w:val="00711ABC"/>
  </w:style>
  <w:style w:type="paragraph" w:customStyle="1" w:styleId="27C90F04AD594ACE87B06D639F6709C3">
    <w:name w:val="27C90F04AD594ACE87B06D639F6709C3"/>
    <w:rsid w:val="00711ABC"/>
  </w:style>
  <w:style w:type="paragraph" w:customStyle="1" w:styleId="1CD4DD661C1F4D9EADAC531918BF4C8C">
    <w:name w:val="1CD4DD661C1F4D9EADAC531918BF4C8C"/>
    <w:rsid w:val="00711ABC"/>
  </w:style>
  <w:style w:type="paragraph" w:customStyle="1" w:styleId="9F5213DF929A47AFA1633224DF640F82">
    <w:name w:val="9F5213DF929A47AFA1633224DF640F82"/>
    <w:rsid w:val="00711ABC"/>
  </w:style>
  <w:style w:type="paragraph" w:customStyle="1" w:styleId="D70D1A9411C64B5CACF488BCAAE660A1">
    <w:name w:val="D70D1A9411C64B5CACF488BCAAE660A1"/>
    <w:rsid w:val="00711ABC"/>
  </w:style>
  <w:style w:type="paragraph" w:customStyle="1" w:styleId="FF884CCF01EC414C93E948D67020DA4C">
    <w:name w:val="FF884CCF01EC414C93E948D67020DA4C"/>
    <w:rsid w:val="00711ABC"/>
  </w:style>
  <w:style w:type="paragraph" w:customStyle="1" w:styleId="F319EF5CFF384EC68F4A3A250C821022">
    <w:name w:val="F319EF5CFF384EC68F4A3A250C821022"/>
    <w:rsid w:val="00711ABC"/>
  </w:style>
  <w:style w:type="paragraph" w:customStyle="1" w:styleId="064E987C8E0F464C9349313F58177A77">
    <w:name w:val="064E987C8E0F464C9349313F58177A77"/>
    <w:rsid w:val="00711ABC"/>
  </w:style>
  <w:style w:type="paragraph" w:customStyle="1" w:styleId="EE6252B9D4A8482C93776E54A4078822">
    <w:name w:val="EE6252B9D4A8482C93776E54A4078822"/>
    <w:rsid w:val="00711ABC"/>
  </w:style>
  <w:style w:type="paragraph" w:customStyle="1" w:styleId="ABD40FC08ED34BE8AD1E7931CC01E401">
    <w:name w:val="ABD40FC08ED34BE8AD1E7931CC01E401"/>
    <w:rsid w:val="00711ABC"/>
  </w:style>
  <w:style w:type="paragraph" w:customStyle="1" w:styleId="F7E6BDAFB999452983E6AEF028EC262A">
    <w:name w:val="F7E6BDAFB999452983E6AEF028EC262A"/>
    <w:rsid w:val="00711ABC"/>
  </w:style>
  <w:style w:type="paragraph" w:customStyle="1" w:styleId="079AEDE75F61412A8B82E7DD700840E7">
    <w:name w:val="079AEDE75F61412A8B82E7DD700840E7"/>
    <w:rsid w:val="00711ABC"/>
  </w:style>
  <w:style w:type="paragraph" w:customStyle="1" w:styleId="68C8D8E161BD4152B335A64BF36ADD2D">
    <w:name w:val="68C8D8E161BD4152B335A64BF36ADD2D"/>
    <w:rsid w:val="00711ABC"/>
  </w:style>
  <w:style w:type="paragraph" w:customStyle="1" w:styleId="1B63ED1D56C44096990BA71BE31E0D41">
    <w:name w:val="1B63ED1D56C44096990BA71BE31E0D41"/>
    <w:rsid w:val="00711ABC"/>
  </w:style>
  <w:style w:type="paragraph" w:customStyle="1" w:styleId="1A8FFAFEF1FC4AEDBDD836A60F8162BD">
    <w:name w:val="1A8FFAFEF1FC4AEDBDD836A60F8162BD"/>
    <w:rsid w:val="00711ABC"/>
  </w:style>
  <w:style w:type="paragraph" w:customStyle="1" w:styleId="8F8E9952DDE440D5AD9AB80D3C924208">
    <w:name w:val="8F8E9952DDE440D5AD9AB80D3C924208"/>
    <w:rsid w:val="00711ABC"/>
  </w:style>
  <w:style w:type="paragraph" w:customStyle="1" w:styleId="896157C440F84A8ABB1170C9F5997C48">
    <w:name w:val="896157C440F84A8ABB1170C9F5997C48"/>
    <w:rsid w:val="00711ABC"/>
  </w:style>
  <w:style w:type="paragraph" w:customStyle="1" w:styleId="9A05CB2B9A9845BF9A6A3D239AF06786">
    <w:name w:val="9A05CB2B9A9845BF9A6A3D239AF06786"/>
    <w:rsid w:val="00711ABC"/>
  </w:style>
  <w:style w:type="paragraph" w:customStyle="1" w:styleId="49D70618C98E4D6C8C87BD37629E1BB2">
    <w:name w:val="49D70618C98E4D6C8C87BD37629E1BB2"/>
    <w:rsid w:val="00711ABC"/>
  </w:style>
  <w:style w:type="paragraph" w:customStyle="1" w:styleId="2A20E1CE472B449299DE91692AC2CEB1">
    <w:name w:val="2A20E1CE472B449299DE91692AC2CEB1"/>
    <w:rsid w:val="00711ABC"/>
  </w:style>
  <w:style w:type="paragraph" w:customStyle="1" w:styleId="09CABC75E72E4BD6B8029899B018906E">
    <w:name w:val="09CABC75E72E4BD6B8029899B018906E"/>
    <w:rsid w:val="00711ABC"/>
  </w:style>
  <w:style w:type="paragraph" w:customStyle="1" w:styleId="AD8BD3DA828A4B60AD99C07F1FD8D9ED">
    <w:name w:val="AD8BD3DA828A4B60AD99C07F1FD8D9ED"/>
    <w:rsid w:val="00711ABC"/>
  </w:style>
  <w:style w:type="paragraph" w:customStyle="1" w:styleId="8443D1A5A29B4A46B025658F208A5C0D">
    <w:name w:val="8443D1A5A29B4A46B025658F208A5C0D"/>
    <w:rsid w:val="00711ABC"/>
  </w:style>
  <w:style w:type="paragraph" w:customStyle="1" w:styleId="EEA7C92BF09440F887680BFADC314672">
    <w:name w:val="EEA7C92BF09440F887680BFADC314672"/>
    <w:rsid w:val="00711ABC"/>
  </w:style>
  <w:style w:type="paragraph" w:customStyle="1" w:styleId="CDA6BEC1A6434B68868530493F9505FA">
    <w:name w:val="CDA6BEC1A6434B68868530493F9505FA"/>
    <w:rsid w:val="00711ABC"/>
  </w:style>
  <w:style w:type="paragraph" w:customStyle="1" w:styleId="3D39509942EC43C48D5E3254FB30D25F">
    <w:name w:val="3D39509942EC43C48D5E3254FB30D25F"/>
    <w:rsid w:val="00711ABC"/>
  </w:style>
  <w:style w:type="paragraph" w:customStyle="1" w:styleId="E5EF5D771D1C40058A993996BB1A023F">
    <w:name w:val="E5EF5D771D1C40058A993996BB1A023F"/>
    <w:rsid w:val="00711ABC"/>
  </w:style>
  <w:style w:type="paragraph" w:customStyle="1" w:styleId="A8A29D01BCB4413EA1FF07BC80D7186E">
    <w:name w:val="A8A29D01BCB4413EA1FF07BC80D7186E"/>
    <w:rsid w:val="00711ABC"/>
  </w:style>
  <w:style w:type="paragraph" w:customStyle="1" w:styleId="30BF8750E6614DFC8E1787C4EE373670">
    <w:name w:val="30BF8750E6614DFC8E1787C4EE373670"/>
    <w:rsid w:val="00711ABC"/>
  </w:style>
  <w:style w:type="paragraph" w:customStyle="1" w:styleId="410C45B46023423EB96554B0C18035EC">
    <w:name w:val="410C45B46023423EB96554B0C18035EC"/>
    <w:rsid w:val="00711ABC"/>
  </w:style>
  <w:style w:type="paragraph" w:customStyle="1" w:styleId="5E45EF3BAABD45A0BD866303E8B1ED76">
    <w:name w:val="5E45EF3BAABD45A0BD866303E8B1ED76"/>
    <w:rsid w:val="00711ABC"/>
  </w:style>
  <w:style w:type="paragraph" w:customStyle="1" w:styleId="7879559F9A2A4C9496BE26265F5440FA">
    <w:name w:val="7879559F9A2A4C9496BE26265F5440FA"/>
    <w:rsid w:val="00711ABC"/>
  </w:style>
  <w:style w:type="paragraph" w:customStyle="1" w:styleId="7C8F2B26D7D548ED97DC13906CFD6A2D">
    <w:name w:val="7C8F2B26D7D548ED97DC13906CFD6A2D"/>
    <w:rsid w:val="00711ABC"/>
  </w:style>
  <w:style w:type="paragraph" w:customStyle="1" w:styleId="84762ED982CE4C2ABCE08489390B579B">
    <w:name w:val="84762ED982CE4C2ABCE08489390B579B"/>
    <w:rsid w:val="00711ABC"/>
  </w:style>
  <w:style w:type="paragraph" w:customStyle="1" w:styleId="FD33D9750BDB4FE28CD5D74848513A7B">
    <w:name w:val="FD33D9750BDB4FE28CD5D74848513A7B"/>
    <w:rsid w:val="00711ABC"/>
  </w:style>
  <w:style w:type="paragraph" w:customStyle="1" w:styleId="CD5E6F839FDF4940B97B2399949A33F9">
    <w:name w:val="CD5E6F839FDF4940B97B2399949A33F9"/>
    <w:rsid w:val="00711ABC"/>
  </w:style>
  <w:style w:type="paragraph" w:customStyle="1" w:styleId="EA58194269B74D74988166201136EB90">
    <w:name w:val="EA58194269B74D74988166201136EB90"/>
    <w:rsid w:val="00711ABC"/>
  </w:style>
  <w:style w:type="paragraph" w:customStyle="1" w:styleId="91A5729A1661471885F0476958CD6D17">
    <w:name w:val="91A5729A1661471885F0476958CD6D17"/>
    <w:rsid w:val="00711ABC"/>
  </w:style>
  <w:style w:type="paragraph" w:customStyle="1" w:styleId="FCFD49798A0946A7B67E297008131A16">
    <w:name w:val="FCFD49798A0946A7B67E297008131A16"/>
    <w:rsid w:val="00711ABC"/>
  </w:style>
  <w:style w:type="paragraph" w:customStyle="1" w:styleId="3813CA21D6554A8E899EA38F5BE95F88">
    <w:name w:val="3813CA21D6554A8E899EA38F5BE95F88"/>
    <w:rsid w:val="00711ABC"/>
  </w:style>
  <w:style w:type="paragraph" w:customStyle="1" w:styleId="035CC888C6584D579BB39A15A929AC64">
    <w:name w:val="035CC888C6584D579BB39A15A929AC64"/>
    <w:rsid w:val="00711ABC"/>
  </w:style>
  <w:style w:type="paragraph" w:customStyle="1" w:styleId="5CE3257FABB040478399403D5917CD7D">
    <w:name w:val="5CE3257FABB040478399403D5917CD7D"/>
    <w:rsid w:val="00711ABC"/>
  </w:style>
  <w:style w:type="paragraph" w:customStyle="1" w:styleId="8BC00043C8414BB9B7385C498BC3B59C">
    <w:name w:val="8BC00043C8414BB9B7385C498BC3B59C"/>
    <w:rsid w:val="00711ABC"/>
  </w:style>
  <w:style w:type="paragraph" w:customStyle="1" w:styleId="6AB2D33A7A5E43768A2EEF5BE828CDA9">
    <w:name w:val="6AB2D33A7A5E43768A2EEF5BE828CDA9"/>
    <w:rsid w:val="00711ABC"/>
  </w:style>
  <w:style w:type="paragraph" w:customStyle="1" w:styleId="6E5BE685E05D4025809E8CFE4D1CA0B6">
    <w:name w:val="6E5BE685E05D4025809E8CFE4D1CA0B6"/>
    <w:rsid w:val="00711ABC"/>
  </w:style>
  <w:style w:type="paragraph" w:customStyle="1" w:styleId="B203EC33B85E483BB3FF451DED564ACB">
    <w:name w:val="B203EC33B85E483BB3FF451DED564ACB"/>
    <w:rsid w:val="00711ABC"/>
  </w:style>
  <w:style w:type="paragraph" w:customStyle="1" w:styleId="56F16BB9FBED4A6F8CB5A3A46F2F1A06">
    <w:name w:val="56F16BB9FBED4A6F8CB5A3A46F2F1A06"/>
    <w:rsid w:val="00711ABC"/>
  </w:style>
  <w:style w:type="paragraph" w:customStyle="1" w:styleId="4B45A92B36AF4DAC8F6510A1DE6B057A">
    <w:name w:val="4B45A92B36AF4DAC8F6510A1DE6B057A"/>
    <w:rsid w:val="00711ABC"/>
  </w:style>
  <w:style w:type="paragraph" w:customStyle="1" w:styleId="B6D1C2D7208B42B6940F8039CD1BC872">
    <w:name w:val="B6D1C2D7208B42B6940F8039CD1BC872"/>
    <w:rsid w:val="00711ABC"/>
  </w:style>
  <w:style w:type="paragraph" w:customStyle="1" w:styleId="1BE185A62BCF4460B898C99415F80FDA">
    <w:name w:val="1BE185A62BCF4460B898C99415F80FDA"/>
    <w:rsid w:val="00711ABC"/>
  </w:style>
  <w:style w:type="paragraph" w:customStyle="1" w:styleId="FA018C002A784A2B87B5A8158818E6BB">
    <w:name w:val="FA018C002A784A2B87B5A8158818E6BB"/>
    <w:rsid w:val="00711ABC"/>
  </w:style>
  <w:style w:type="paragraph" w:customStyle="1" w:styleId="5E898809A8414D64A76641B67E35595C">
    <w:name w:val="5E898809A8414D64A76641B67E35595C"/>
    <w:rsid w:val="00711ABC"/>
  </w:style>
  <w:style w:type="paragraph" w:customStyle="1" w:styleId="0EED77EADB3D49C3BE2AA2D1ED5E9549">
    <w:name w:val="0EED77EADB3D49C3BE2AA2D1ED5E9549"/>
    <w:rsid w:val="00711ABC"/>
  </w:style>
  <w:style w:type="paragraph" w:customStyle="1" w:styleId="C65858434EE64B2E84C824A3C6332D1C">
    <w:name w:val="C65858434EE64B2E84C824A3C6332D1C"/>
    <w:rsid w:val="00711ABC"/>
  </w:style>
  <w:style w:type="paragraph" w:customStyle="1" w:styleId="B709EDB60BE94BCEBFC0DF50B5833B57">
    <w:name w:val="B709EDB60BE94BCEBFC0DF50B5833B57"/>
    <w:rsid w:val="00711ABC"/>
  </w:style>
  <w:style w:type="paragraph" w:customStyle="1" w:styleId="07EB73AA07764F97BD344A95F182D929">
    <w:name w:val="07EB73AA07764F97BD344A95F182D929"/>
    <w:rsid w:val="00711ABC"/>
  </w:style>
  <w:style w:type="paragraph" w:customStyle="1" w:styleId="60569C3EFE394B73AD9753C57421DF57">
    <w:name w:val="60569C3EFE394B73AD9753C57421DF57"/>
    <w:rsid w:val="00711ABC"/>
  </w:style>
  <w:style w:type="paragraph" w:customStyle="1" w:styleId="15409EAF3E9F4676AA78CEB304DA8163">
    <w:name w:val="15409EAF3E9F4676AA78CEB304DA8163"/>
    <w:rsid w:val="00711ABC"/>
  </w:style>
  <w:style w:type="paragraph" w:customStyle="1" w:styleId="0D87FA6CB9CB4A5F90777F98FA8F2CA5">
    <w:name w:val="0D87FA6CB9CB4A5F90777F98FA8F2CA5"/>
    <w:rsid w:val="00711ABC"/>
  </w:style>
  <w:style w:type="paragraph" w:customStyle="1" w:styleId="DDF94F67E2454D969D144E016911FA49">
    <w:name w:val="DDF94F67E2454D969D144E016911FA49"/>
    <w:rsid w:val="00711ABC"/>
  </w:style>
  <w:style w:type="paragraph" w:customStyle="1" w:styleId="53568DA3062949CBBF6E65B2B6B557C5">
    <w:name w:val="53568DA3062949CBBF6E65B2B6B557C5"/>
    <w:rsid w:val="00711ABC"/>
  </w:style>
  <w:style w:type="paragraph" w:customStyle="1" w:styleId="CF065C980EDE4EDD968D2563E395BB3A">
    <w:name w:val="CF065C980EDE4EDD968D2563E395BB3A"/>
    <w:rsid w:val="00711ABC"/>
  </w:style>
  <w:style w:type="paragraph" w:customStyle="1" w:styleId="2C6C2513F3C749DC8D50EA2037074B61">
    <w:name w:val="2C6C2513F3C749DC8D50EA2037074B61"/>
    <w:rsid w:val="00711ABC"/>
  </w:style>
  <w:style w:type="paragraph" w:customStyle="1" w:styleId="D740955695C845D597E23B9D242F77E6">
    <w:name w:val="D740955695C845D597E23B9D242F77E6"/>
    <w:rsid w:val="00711ABC"/>
  </w:style>
  <w:style w:type="paragraph" w:customStyle="1" w:styleId="A2188D0EBBAA4DCA83F3A5997B4D7674">
    <w:name w:val="A2188D0EBBAA4DCA83F3A5997B4D7674"/>
    <w:rsid w:val="00711ABC"/>
  </w:style>
  <w:style w:type="paragraph" w:customStyle="1" w:styleId="E90451F0554740269BB569434263E066">
    <w:name w:val="E90451F0554740269BB569434263E066"/>
    <w:rsid w:val="00711ABC"/>
  </w:style>
  <w:style w:type="paragraph" w:customStyle="1" w:styleId="6E37D82466AA4542BC5A45A74F11BB89">
    <w:name w:val="6E37D82466AA4542BC5A45A74F11BB89"/>
    <w:rsid w:val="00711ABC"/>
  </w:style>
  <w:style w:type="paragraph" w:customStyle="1" w:styleId="2485206947DF4ECF8C12180687A17D76">
    <w:name w:val="2485206947DF4ECF8C12180687A17D76"/>
    <w:rsid w:val="00711ABC"/>
  </w:style>
  <w:style w:type="paragraph" w:customStyle="1" w:styleId="11486BB35F724EAE97FC1E1AC1EAADE6">
    <w:name w:val="11486BB35F724EAE97FC1E1AC1EAADE6"/>
    <w:rsid w:val="00711ABC"/>
  </w:style>
  <w:style w:type="paragraph" w:customStyle="1" w:styleId="89AAC768A32549A19CE24D1CFC1025B4">
    <w:name w:val="89AAC768A32549A19CE24D1CFC1025B4"/>
    <w:rsid w:val="00711ABC"/>
  </w:style>
  <w:style w:type="paragraph" w:customStyle="1" w:styleId="A41A2263664F42A4A7540AD7AE454B11">
    <w:name w:val="A41A2263664F42A4A7540AD7AE454B11"/>
    <w:rsid w:val="00711ABC"/>
  </w:style>
  <w:style w:type="paragraph" w:customStyle="1" w:styleId="6351328407BC4431A8F9E236C406BC57">
    <w:name w:val="6351328407BC4431A8F9E236C406BC57"/>
    <w:rsid w:val="00711ABC"/>
  </w:style>
  <w:style w:type="paragraph" w:customStyle="1" w:styleId="6DA106BC73374A2D8111C341845A5529">
    <w:name w:val="6DA106BC73374A2D8111C341845A5529"/>
    <w:rsid w:val="00711ABC"/>
  </w:style>
  <w:style w:type="paragraph" w:customStyle="1" w:styleId="6A30DB2BAF5D4CB58607D09AEE31DECD">
    <w:name w:val="6A30DB2BAF5D4CB58607D09AEE31DECD"/>
    <w:rsid w:val="00711ABC"/>
  </w:style>
  <w:style w:type="paragraph" w:customStyle="1" w:styleId="2C47A47EB6F9483B99DE20D4886FB783">
    <w:name w:val="2C47A47EB6F9483B99DE20D4886FB783"/>
    <w:rsid w:val="00711ABC"/>
  </w:style>
  <w:style w:type="paragraph" w:customStyle="1" w:styleId="529B7A4F582342DE9130E87DF5280C56">
    <w:name w:val="529B7A4F582342DE9130E87DF5280C56"/>
    <w:rsid w:val="00711ABC"/>
  </w:style>
  <w:style w:type="paragraph" w:customStyle="1" w:styleId="1D102C9F10FE4B09B1ADB580C0E87EC2">
    <w:name w:val="1D102C9F10FE4B09B1ADB580C0E87EC2"/>
    <w:rsid w:val="00711ABC"/>
  </w:style>
  <w:style w:type="paragraph" w:customStyle="1" w:styleId="2FB4381EA1EA4C30A2D352532B811E12">
    <w:name w:val="2FB4381EA1EA4C30A2D352532B811E12"/>
    <w:rsid w:val="00711ABC"/>
  </w:style>
  <w:style w:type="paragraph" w:customStyle="1" w:styleId="A56C765AF5834E9BBD532C81EEE5B88B">
    <w:name w:val="A56C765AF5834E9BBD532C81EEE5B88B"/>
    <w:rsid w:val="00711ABC"/>
  </w:style>
  <w:style w:type="paragraph" w:customStyle="1" w:styleId="174C1348D56E4512BF69CBC24CC20534">
    <w:name w:val="174C1348D56E4512BF69CBC24CC20534"/>
    <w:rsid w:val="00711ABC"/>
  </w:style>
  <w:style w:type="paragraph" w:customStyle="1" w:styleId="D754D640B9674395BA7507E32BB07453">
    <w:name w:val="D754D640B9674395BA7507E32BB07453"/>
    <w:rsid w:val="00711ABC"/>
  </w:style>
  <w:style w:type="paragraph" w:customStyle="1" w:styleId="0BFDFCCF64114C2A86ED07B7DE743A82">
    <w:name w:val="0BFDFCCF64114C2A86ED07B7DE743A82"/>
    <w:rsid w:val="00711ABC"/>
  </w:style>
  <w:style w:type="paragraph" w:customStyle="1" w:styleId="B46838ADD6334FC3B4FEDF8B4687CC9D">
    <w:name w:val="B46838ADD6334FC3B4FEDF8B4687CC9D"/>
    <w:rsid w:val="00711ABC"/>
  </w:style>
  <w:style w:type="paragraph" w:customStyle="1" w:styleId="D46D90D1A3034180911668D253433F54">
    <w:name w:val="D46D90D1A3034180911668D253433F54"/>
    <w:rsid w:val="00711ABC"/>
  </w:style>
  <w:style w:type="paragraph" w:customStyle="1" w:styleId="2D12DDA87968480FB176859DB69FB16B">
    <w:name w:val="2D12DDA87968480FB176859DB69FB16B"/>
    <w:rsid w:val="00711ABC"/>
  </w:style>
  <w:style w:type="paragraph" w:customStyle="1" w:styleId="647078A4595E4BADBB74ECEF1A1B91AE">
    <w:name w:val="647078A4595E4BADBB74ECEF1A1B91AE"/>
    <w:rsid w:val="00711ABC"/>
  </w:style>
  <w:style w:type="paragraph" w:customStyle="1" w:styleId="79B281035E82476F87C890514BB57619">
    <w:name w:val="79B281035E82476F87C890514BB57619"/>
    <w:rsid w:val="00711ABC"/>
  </w:style>
  <w:style w:type="paragraph" w:customStyle="1" w:styleId="397952CFDAC445C4B9681EFA9C8CD81F">
    <w:name w:val="397952CFDAC445C4B9681EFA9C8CD81F"/>
    <w:rsid w:val="00711ABC"/>
  </w:style>
  <w:style w:type="paragraph" w:customStyle="1" w:styleId="20BC848550414301A6409788299D1490">
    <w:name w:val="20BC848550414301A6409788299D1490"/>
    <w:rsid w:val="00711ABC"/>
  </w:style>
  <w:style w:type="paragraph" w:customStyle="1" w:styleId="6B0223E2294F495E985D71C43D31C3AF">
    <w:name w:val="6B0223E2294F495E985D71C43D31C3AF"/>
    <w:rsid w:val="00711ABC"/>
  </w:style>
  <w:style w:type="paragraph" w:customStyle="1" w:styleId="5B5A857F976547BEA5504D12BE155D43">
    <w:name w:val="5B5A857F976547BEA5504D12BE155D43"/>
    <w:rsid w:val="00711ABC"/>
  </w:style>
  <w:style w:type="paragraph" w:customStyle="1" w:styleId="2C742B68467A43EBAB37E4E34884BA11">
    <w:name w:val="2C742B68467A43EBAB37E4E34884BA11"/>
    <w:rsid w:val="00711ABC"/>
  </w:style>
  <w:style w:type="paragraph" w:customStyle="1" w:styleId="C97FC2DC83AA456DB9914BEA9F415AD8">
    <w:name w:val="C97FC2DC83AA456DB9914BEA9F415AD8"/>
    <w:rsid w:val="00711ABC"/>
  </w:style>
  <w:style w:type="paragraph" w:customStyle="1" w:styleId="42E15C53E97E48F4BCDB58EC73176610">
    <w:name w:val="42E15C53E97E48F4BCDB58EC73176610"/>
    <w:rsid w:val="00711ABC"/>
  </w:style>
  <w:style w:type="paragraph" w:customStyle="1" w:styleId="045C96F32BED412CBAE1642C7257584D">
    <w:name w:val="045C96F32BED412CBAE1642C7257584D"/>
    <w:rsid w:val="00711ABC"/>
  </w:style>
  <w:style w:type="paragraph" w:customStyle="1" w:styleId="DC5048AF82DC47F98AD2BCE5B12F4930">
    <w:name w:val="DC5048AF82DC47F98AD2BCE5B12F4930"/>
    <w:rsid w:val="00711ABC"/>
  </w:style>
  <w:style w:type="paragraph" w:customStyle="1" w:styleId="B69F54D19D584737B063B674B18D7DBE">
    <w:name w:val="B69F54D19D584737B063B674B18D7DBE"/>
    <w:rsid w:val="00711ABC"/>
  </w:style>
  <w:style w:type="paragraph" w:customStyle="1" w:styleId="02517BFD66F14455B214D536407A7F87">
    <w:name w:val="02517BFD66F14455B214D536407A7F87"/>
    <w:rsid w:val="00711ABC"/>
  </w:style>
  <w:style w:type="paragraph" w:customStyle="1" w:styleId="D78568ABB7F6442AA188ACC8DB1D9D27">
    <w:name w:val="D78568ABB7F6442AA188ACC8DB1D9D27"/>
    <w:rsid w:val="00711ABC"/>
  </w:style>
  <w:style w:type="paragraph" w:customStyle="1" w:styleId="F1281FA5AF51461FB94201EC051CEE30">
    <w:name w:val="F1281FA5AF51461FB94201EC051CEE30"/>
    <w:rsid w:val="00711ABC"/>
  </w:style>
  <w:style w:type="paragraph" w:customStyle="1" w:styleId="9725D805416F411BA034BC8B25B09BE2">
    <w:name w:val="9725D805416F411BA034BC8B25B09BE2"/>
    <w:rsid w:val="00711ABC"/>
  </w:style>
  <w:style w:type="paragraph" w:customStyle="1" w:styleId="72DEFCA254E54A3B9857CBDD5D32EB1A">
    <w:name w:val="72DEFCA254E54A3B9857CBDD5D32EB1A"/>
    <w:rsid w:val="00711ABC"/>
  </w:style>
  <w:style w:type="paragraph" w:customStyle="1" w:styleId="79C32C4B5F5548A79FBFE12ABDD91F27">
    <w:name w:val="79C32C4B5F5548A79FBFE12ABDD91F27"/>
    <w:rsid w:val="00711ABC"/>
  </w:style>
  <w:style w:type="paragraph" w:customStyle="1" w:styleId="D8F6A313D9BB47B1A6BE16B642C9F3B1">
    <w:name w:val="D8F6A313D9BB47B1A6BE16B642C9F3B1"/>
    <w:rsid w:val="00711ABC"/>
  </w:style>
  <w:style w:type="paragraph" w:customStyle="1" w:styleId="F100E0E9EE4744A48346702F738D2352">
    <w:name w:val="F100E0E9EE4744A48346702F738D2352"/>
    <w:rsid w:val="00711ABC"/>
  </w:style>
  <w:style w:type="paragraph" w:customStyle="1" w:styleId="85B5173FCFED4096A332E47629F16183">
    <w:name w:val="85B5173FCFED4096A332E47629F16183"/>
    <w:rsid w:val="00711ABC"/>
  </w:style>
  <w:style w:type="paragraph" w:customStyle="1" w:styleId="50ED60BB5A594717B31AB865AD2F01AF">
    <w:name w:val="50ED60BB5A594717B31AB865AD2F01AF"/>
    <w:rsid w:val="00711ABC"/>
  </w:style>
  <w:style w:type="paragraph" w:customStyle="1" w:styleId="68504F8F334D47519A6232F9182BBE24">
    <w:name w:val="68504F8F334D47519A6232F9182BBE24"/>
    <w:rsid w:val="00711ABC"/>
  </w:style>
  <w:style w:type="paragraph" w:customStyle="1" w:styleId="4DABD5033C2E41EE9BEA487309837F7D">
    <w:name w:val="4DABD5033C2E41EE9BEA487309837F7D"/>
    <w:rsid w:val="00711ABC"/>
  </w:style>
  <w:style w:type="paragraph" w:customStyle="1" w:styleId="A9F31DFB51E84A66BC60BA57A9312679">
    <w:name w:val="A9F31DFB51E84A66BC60BA57A9312679"/>
    <w:rsid w:val="00711ABC"/>
  </w:style>
  <w:style w:type="paragraph" w:customStyle="1" w:styleId="3808739015FB46818C2B2F77ACA40966">
    <w:name w:val="3808739015FB46818C2B2F77ACA40966"/>
    <w:rsid w:val="00711ABC"/>
  </w:style>
  <w:style w:type="paragraph" w:customStyle="1" w:styleId="8C3D2F622F784534B9EC643AB1019857">
    <w:name w:val="8C3D2F622F784534B9EC643AB1019857"/>
    <w:rsid w:val="00711ABC"/>
  </w:style>
  <w:style w:type="paragraph" w:customStyle="1" w:styleId="17338B3EC2B847FBA6BD13F3EAEB03F4">
    <w:name w:val="17338B3EC2B847FBA6BD13F3EAEB03F4"/>
    <w:rsid w:val="00711ABC"/>
  </w:style>
  <w:style w:type="paragraph" w:customStyle="1" w:styleId="EB2991D1BFCF416EB422E4FFF7808CB4">
    <w:name w:val="EB2991D1BFCF416EB422E4FFF7808CB4"/>
    <w:rsid w:val="00711ABC"/>
  </w:style>
  <w:style w:type="paragraph" w:customStyle="1" w:styleId="0659469092894167BE2187CCAC7681A0">
    <w:name w:val="0659469092894167BE2187CCAC7681A0"/>
    <w:rsid w:val="00711ABC"/>
  </w:style>
  <w:style w:type="paragraph" w:customStyle="1" w:styleId="5C49C5DD9D624B2DA64F132312C45A66">
    <w:name w:val="5C49C5DD9D624B2DA64F132312C45A66"/>
    <w:rsid w:val="00711ABC"/>
  </w:style>
  <w:style w:type="paragraph" w:customStyle="1" w:styleId="86A8A480CCB74FFCAE2F2D049BB668EB">
    <w:name w:val="86A8A480CCB74FFCAE2F2D049BB668EB"/>
    <w:rsid w:val="00711ABC"/>
  </w:style>
  <w:style w:type="paragraph" w:customStyle="1" w:styleId="8FB1CCDAF14C48C3A91556BBD5BCEDE7">
    <w:name w:val="8FB1CCDAF14C48C3A91556BBD5BCEDE7"/>
    <w:rsid w:val="00711ABC"/>
  </w:style>
  <w:style w:type="paragraph" w:customStyle="1" w:styleId="DADE45BE93B341E4885EE84C62D6FCF1">
    <w:name w:val="DADE45BE93B341E4885EE84C62D6FCF1"/>
    <w:rsid w:val="00711ABC"/>
  </w:style>
  <w:style w:type="paragraph" w:customStyle="1" w:styleId="026CBAFC36E14B549BCA7535635025D4">
    <w:name w:val="026CBAFC36E14B549BCA7535635025D4"/>
    <w:rsid w:val="00711ABC"/>
  </w:style>
  <w:style w:type="paragraph" w:customStyle="1" w:styleId="8635F4B8345E4D05A6464D9B4BA799DB">
    <w:name w:val="8635F4B8345E4D05A6464D9B4BA799DB"/>
    <w:rsid w:val="00711ABC"/>
  </w:style>
  <w:style w:type="paragraph" w:customStyle="1" w:styleId="BCCF8C176CEC4C1BB0371520AA4FE21A">
    <w:name w:val="BCCF8C176CEC4C1BB0371520AA4FE21A"/>
    <w:rsid w:val="00711ABC"/>
  </w:style>
  <w:style w:type="paragraph" w:customStyle="1" w:styleId="1EB2307831884854B7F11BFB2AC8BCA2">
    <w:name w:val="1EB2307831884854B7F11BFB2AC8BCA2"/>
    <w:rsid w:val="00711ABC"/>
  </w:style>
  <w:style w:type="paragraph" w:customStyle="1" w:styleId="2CDE02FFA4684F20A0D3A7D0583838EC">
    <w:name w:val="2CDE02FFA4684F20A0D3A7D0583838EC"/>
    <w:rsid w:val="00711ABC"/>
  </w:style>
  <w:style w:type="paragraph" w:customStyle="1" w:styleId="438F76025C4B49B98DDC4EEA2EA4F25D">
    <w:name w:val="438F76025C4B49B98DDC4EEA2EA4F25D"/>
    <w:rsid w:val="00711ABC"/>
  </w:style>
  <w:style w:type="paragraph" w:customStyle="1" w:styleId="42B5D243CF374E4699B2E990C02295B2">
    <w:name w:val="42B5D243CF374E4699B2E990C02295B2"/>
    <w:rsid w:val="00711ABC"/>
  </w:style>
  <w:style w:type="paragraph" w:customStyle="1" w:styleId="557D2F8EC86F4B67845418B3E557CE58">
    <w:name w:val="557D2F8EC86F4B67845418B3E557CE58"/>
    <w:rsid w:val="00711ABC"/>
  </w:style>
  <w:style w:type="paragraph" w:customStyle="1" w:styleId="70921B12314F43D6B99186F4B92F4534">
    <w:name w:val="70921B12314F43D6B99186F4B92F4534"/>
    <w:rsid w:val="00711ABC"/>
  </w:style>
  <w:style w:type="paragraph" w:customStyle="1" w:styleId="A45F4B40D2E642FDA86D2CDB6E6DEF42">
    <w:name w:val="A45F4B40D2E642FDA86D2CDB6E6DEF42"/>
    <w:rsid w:val="00711ABC"/>
  </w:style>
  <w:style w:type="paragraph" w:customStyle="1" w:styleId="2886B1E931A74CB9A4770729D8161084">
    <w:name w:val="2886B1E931A74CB9A4770729D8161084"/>
    <w:rsid w:val="00711ABC"/>
  </w:style>
  <w:style w:type="paragraph" w:customStyle="1" w:styleId="D3468A6EBFEA449598196751334605EF">
    <w:name w:val="D3468A6EBFEA449598196751334605EF"/>
    <w:rsid w:val="00711ABC"/>
  </w:style>
  <w:style w:type="paragraph" w:customStyle="1" w:styleId="3131259E101547ECB054E4C2555EAA97">
    <w:name w:val="3131259E101547ECB054E4C2555EAA97"/>
    <w:rsid w:val="00711ABC"/>
  </w:style>
  <w:style w:type="paragraph" w:customStyle="1" w:styleId="E774206C7D3C489192906689ABCA7D48">
    <w:name w:val="E774206C7D3C489192906689ABCA7D48"/>
    <w:rsid w:val="00711ABC"/>
  </w:style>
  <w:style w:type="paragraph" w:customStyle="1" w:styleId="AC2D276028394E3683F23335EE9FB791">
    <w:name w:val="AC2D276028394E3683F23335EE9FB791"/>
    <w:rsid w:val="00711ABC"/>
  </w:style>
  <w:style w:type="paragraph" w:customStyle="1" w:styleId="24746A340FBD4B438E03974B162DB11E">
    <w:name w:val="24746A340FBD4B438E03974B162DB11E"/>
    <w:rsid w:val="00711ABC"/>
  </w:style>
  <w:style w:type="paragraph" w:customStyle="1" w:styleId="8CBE11B28B664817B4B010F67C5531DB">
    <w:name w:val="8CBE11B28B664817B4B010F67C5531DB"/>
    <w:rsid w:val="00711ABC"/>
  </w:style>
  <w:style w:type="paragraph" w:customStyle="1" w:styleId="A2F0B79B981B4AF79B90310BEBDA2BA5">
    <w:name w:val="A2F0B79B981B4AF79B90310BEBDA2BA5"/>
    <w:rsid w:val="00711ABC"/>
  </w:style>
  <w:style w:type="paragraph" w:customStyle="1" w:styleId="3E612628043B43A1B78B1CC1C5BFA953">
    <w:name w:val="3E612628043B43A1B78B1CC1C5BFA953"/>
    <w:rsid w:val="00711ABC"/>
  </w:style>
  <w:style w:type="paragraph" w:customStyle="1" w:styleId="3C718B619EE246DFA4A5625730E41704">
    <w:name w:val="3C718B619EE246DFA4A5625730E41704"/>
    <w:rsid w:val="00711ABC"/>
  </w:style>
  <w:style w:type="paragraph" w:customStyle="1" w:styleId="1187CBE1C59D4515A62D7E5FEBFD9075">
    <w:name w:val="1187CBE1C59D4515A62D7E5FEBFD9075"/>
    <w:rsid w:val="00711ABC"/>
  </w:style>
  <w:style w:type="paragraph" w:customStyle="1" w:styleId="53F18AB38D5B4B5B8D4C40F672D003A1">
    <w:name w:val="53F18AB38D5B4B5B8D4C40F672D003A1"/>
    <w:rsid w:val="00711ABC"/>
  </w:style>
  <w:style w:type="paragraph" w:customStyle="1" w:styleId="2F393BB169164AC29886EBE88E4C519D">
    <w:name w:val="2F393BB169164AC29886EBE88E4C519D"/>
    <w:rsid w:val="00711ABC"/>
  </w:style>
  <w:style w:type="paragraph" w:customStyle="1" w:styleId="A54E56112A934B02AF5A22F2D55314BB">
    <w:name w:val="A54E56112A934B02AF5A22F2D55314BB"/>
    <w:rsid w:val="00711ABC"/>
  </w:style>
  <w:style w:type="paragraph" w:customStyle="1" w:styleId="CD9CF0B7C0CA4BF1BA1E78EDDFEE1EBA">
    <w:name w:val="CD9CF0B7C0CA4BF1BA1E78EDDFEE1EBA"/>
    <w:rsid w:val="00711ABC"/>
  </w:style>
  <w:style w:type="paragraph" w:customStyle="1" w:styleId="78BAD49D4E4444598A8360675E17DC84">
    <w:name w:val="78BAD49D4E4444598A8360675E17DC84"/>
    <w:rsid w:val="00711ABC"/>
  </w:style>
  <w:style w:type="paragraph" w:customStyle="1" w:styleId="3EEE9C6B23234491AF6E1E73DC2AE696">
    <w:name w:val="3EEE9C6B23234491AF6E1E73DC2AE696"/>
    <w:rsid w:val="00711ABC"/>
  </w:style>
  <w:style w:type="paragraph" w:customStyle="1" w:styleId="6CA6127F51BC4A039304FD81B1D0CC91">
    <w:name w:val="6CA6127F51BC4A039304FD81B1D0CC91"/>
    <w:rsid w:val="00711ABC"/>
  </w:style>
  <w:style w:type="paragraph" w:customStyle="1" w:styleId="E19D59A9AB13406D9FEFE5F9005E6496">
    <w:name w:val="E19D59A9AB13406D9FEFE5F9005E6496"/>
    <w:rsid w:val="00711ABC"/>
  </w:style>
  <w:style w:type="paragraph" w:customStyle="1" w:styleId="A03EE4E17C404166B794CC759A35910D">
    <w:name w:val="A03EE4E17C404166B794CC759A35910D"/>
    <w:rsid w:val="00711ABC"/>
  </w:style>
  <w:style w:type="paragraph" w:customStyle="1" w:styleId="031F0B4FAD1B45D2BE3E374CFE5BB98B">
    <w:name w:val="031F0B4FAD1B45D2BE3E374CFE5BB98B"/>
    <w:rsid w:val="00711ABC"/>
  </w:style>
  <w:style w:type="paragraph" w:customStyle="1" w:styleId="D17EADDA29BA422F806C0EFB2C23A49A">
    <w:name w:val="D17EADDA29BA422F806C0EFB2C23A49A"/>
    <w:rsid w:val="00711ABC"/>
  </w:style>
  <w:style w:type="paragraph" w:customStyle="1" w:styleId="9AE1732A02E7425EAFF86BCB93B8037D">
    <w:name w:val="9AE1732A02E7425EAFF86BCB93B8037D"/>
    <w:rsid w:val="00711ABC"/>
  </w:style>
  <w:style w:type="paragraph" w:customStyle="1" w:styleId="A357FDE2FE08423695724B648BDD8E9D">
    <w:name w:val="A357FDE2FE08423695724B648BDD8E9D"/>
    <w:rsid w:val="00711ABC"/>
  </w:style>
  <w:style w:type="paragraph" w:customStyle="1" w:styleId="C36414A8BA674CC2B033737C478A1D0E">
    <w:name w:val="C36414A8BA674CC2B033737C478A1D0E"/>
    <w:rsid w:val="00711ABC"/>
  </w:style>
  <w:style w:type="paragraph" w:customStyle="1" w:styleId="9268FA6907284F76A60F89C13E64EDF2">
    <w:name w:val="9268FA6907284F76A60F89C13E64EDF2"/>
    <w:rsid w:val="00711ABC"/>
  </w:style>
  <w:style w:type="paragraph" w:customStyle="1" w:styleId="C0046A5CE94140DD81B9634E2CB1866C">
    <w:name w:val="C0046A5CE94140DD81B9634E2CB1866C"/>
    <w:rsid w:val="00711ABC"/>
  </w:style>
  <w:style w:type="paragraph" w:customStyle="1" w:styleId="2EE1DE5A97F64B60BEA3E70BE7CE1653">
    <w:name w:val="2EE1DE5A97F64B60BEA3E70BE7CE1653"/>
    <w:rsid w:val="00711ABC"/>
  </w:style>
  <w:style w:type="paragraph" w:customStyle="1" w:styleId="FBB6F13B845C4B1A82DA17989A546286">
    <w:name w:val="FBB6F13B845C4B1A82DA17989A546286"/>
    <w:rsid w:val="00711ABC"/>
  </w:style>
  <w:style w:type="paragraph" w:customStyle="1" w:styleId="E9E96107CB3A464FB8AA1EFCC8D02409">
    <w:name w:val="E9E96107CB3A464FB8AA1EFCC8D02409"/>
    <w:rsid w:val="00711ABC"/>
  </w:style>
  <w:style w:type="paragraph" w:customStyle="1" w:styleId="F1889C4B615740089944956A0944D3FC">
    <w:name w:val="F1889C4B615740089944956A0944D3FC"/>
    <w:rsid w:val="00711ABC"/>
  </w:style>
  <w:style w:type="paragraph" w:customStyle="1" w:styleId="37B44806CEC94906B43B62C983D261F6">
    <w:name w:val="37B44806CEC94906B43B62C983D261F6"/>
    <w:rsid w:val="00711ABC"/>
  </w:style>
  <w:style w:type="paragraph" w:customStyle="1" w:styleId="4C76B267BCC645CBAB7FE87712CFAFED">
    <w:name w:val="4C76B267BCC645CBAB7FE87712CFAFED"/>
    <w:rsid w:val="00711ABC"/>
  </w:style>
  <w:style w:type="paragraph" w:customStyle="1" w:styleId="47C395B3768B4B698C417AF24722E6FE">
    <w:name w:val="47C395B3768B4B698C417AF24722E6FE"/>
    <w:rsid w:val="00711ABC"/>
  </w:style>
  <w:style w:type="paragraph" w:customStyle="1" w:styleId="C3853F0D431D4FEFA275BA58ED8D0DE2">
    <w:name w:val="C3853F0D431D4FEFA275BA58ED8D0DE2"/>
    <w:rsid w:val="00711ABC"/>
  </w:style>
  <w:style w:type="paragraph" w:customStyle="1" w:styleId="DDE486A2F7A940D3A45AECB1398C8679">
    <w:name w:val="DDE486A2F7A940D3A45AECB1398C8679"/>
    <w:rsid w:val="00711ABC"/>
  </w:style>
  <w:style w:type="paragraph" w:customStyle="1" w:styleId="5298B2402FEC42F98FFA8347CE793BAB">
    <w:name w:val="5298B2402FEC42F98FFA8347CE793BAB"/>
    <w:rsid w:val="00711ABC"/>
  </w:style>
  <w:style w:type="paragraph" w:customStyle="1" w:styleId="E997C653687844B9A97E517BAFB375AF">
    <w:name w:val="E997C653687844B9A97E517BAFB375AF"/>
    <w:rsid w:val="00711ABC"/>
  </w:style>
  <w:style w:type="paragraph" w:customStyle="1" w:styleId="F4745119E14543F0A67FD7E132B23797">
    <w:name w:val="F4745119E14543F0A67FD7E132B23797"/>
    <w:rsid w:val="00711ABC"/>
  </w:style>
  <w:style w:type="paragraph" w:customStyle="1" w:styleId="D3541933BAF7405BB82B04CFE0A6071D">
    <w:name w:val="D3541933BAF7405BB82B04CFE0A6071D"/>
    <w:rsid w:val="00711ABC"/>
  </w:style>
  <w:style w:type="paragraph" w:customStyle="1" w:styleId="CA62C94E471048F7A240A3FB8D8D8596">
    <w:name w:val="CA62C94E471048F7A240A3FB8D8D8596"/>
    <w:rsid w:val="00711ABC"/>
  </w:style>
  <w:style w:type="paragraph" w:customStyle="1" w:styleId="571EE27C47BD4AA8BB205B1BAF195C74">
    <w:name w:val="571EE27C47BD4AA8BB205B1BAF195C74"/>
    <w:rsid w:val="00711ABC"/>
  </w:style>
  <w:style w:type="paragraph" w:customStyle="1" w:styleId="4DB8C8310D734444B5F4A70A68E136D7">
    <w:name w:val="4DB8C8310D734444B5F4A70A68E136D7"/>
    <w:rsid w:val="00711ABC"/>
  </w:style>
  <w:style w:type="paragraph" w:customStyle="1" w:styleId="EB1BF0C51C8D44768ACDEF06EE1EDF3B">
    <w:name w:val="EB1BF0C51C8D44768ACDEF06EE1EDF3B"/>
    <w:rsid w:val="00711ABC"/>
  </w:style>
  <w:style w:type="paragraph" w:customStyle="1" w:styleId="70FDB67A4A224CC3AFAE2F1191D45135">
    <w:name w:val="70FDB67A4A224CC3AFAE2F1191D45135"/>
    <w:rsid w:val="00711ABC"/>
  </w:style>
  <w:style w:type="paragraph" w:customStyle="1" w:styleId="88C4AC2E9F094DACA7F9D1BF75ABFBBB">
    <w:name w:val="88C4AC2E9F094DACA7F9D1BF75ABFBBB"/>
    <w:rsid w:val="00711ABC"/>
  </w:style>
  <w:style w:type="paragraph" w:customStyle="1" w:styleId="81FDEA5401E44D1DBBAED0EAA9C78562">
    <w:name w:val="81FDEA5401E44D1DBBAED0EAA9C78562"/>
    <w:rsid w:val="00711ABC"/>
  </w:style>
  <w:style w:type="paragraph" w:customStyle="1" w:styleId="CD00D6D9BAA5408286F89BF21450811F">
    <w:name w:val="CD00D6D9BAA5408286F89BF21450811F"/>
    <w:rsid w:val="00711ABC"/>
  </w:style>
  <w:style w:type="paragraph" w:customStyle="1" w:styleId="D152516F2A5C4290BA46043977EA6FB6">
    <w:name w:val="D152516F2A5C4290BA46043977EA6FB6"/>
    <w:rsid w:val="00711ABC"/>
  </w:style>
  <w:style w:type="paragraph" w:customStyle="1" w:styleId="1FAB70FFB1AB4C38AA931E7A7B18975A">
    <w:name w:val="1FAB70FFB1AB4C38AA931E7A7B18975A"/>
    <w:rsid w:val="00711ABC"/>
  </w:style>
  <w:style w:type="paragraph" w:customStyle="1" w:styleId="8C6B39A22DBD49AC9886DC0B1FF3885A">
    <w:name w:val="8C6B39A22DBD49AC9886DC0B1FF3885A"/>
    <w:rsid w:val="00711ABC"/>
  </w:style>
  <w:style w:type="paragraph" w:customStyle="1" w:styleId="AA4DD692E0224E018E7666296849DDF2">
    <w:name w:val="AA4DD692E0224E018E7666296849DDF2"/>
    <w:rsid w:val="00711ABC"/>
  </w:style>
  <w:style w:type="paragraph" w:customStyle="1" w:styleId="AB041C3C4D56413DA3C402E1295BF947">
    <w:name w:val="AB041C3C4D56413DA3C402E1295BF947"/>
    <w:rsid w:val="00711ABC"/>
  </w:style>
  <w:style w:type="paragraph" w:customStyle="1" w:styleId="156C876D8A0947A7BF75E130CA6A33CA">
    <w:name w:val="156C876D8A0947A7BF75E130CA6A33CA"/>
    <w:rsid w:val="00711ABC"/>
  </w:style>
  <w:style w:type="paragraph" w:customStyle="1" w:styleId="F3FDE798C9C0436F8DECEDECBD7AAA5C">
    <w:name w:val="F3FDE798C9C0436F8DECEDECBD7AAA5C"/>
    <w:rsid w:val="00711ABC"/>
  </w:style>
  <w:style w:type="paragraph" w:customStyle="1" w:styleId="F54E29725EDD432DA03E398E86F93317">
    <w:name w:val="F54E29725EDD432DA03E398E86F93317"/>
    <w:rsid w:val="00711ABC"/>
  </w:style>
  <w:style w:type="paragraph" w:customStyle="1" w:styleId="F3CEBDEFF17A47FDA298589E3F56084F">
    <w:name w:val="F3CEBDEFF17A47FDA298589E3F56084F"/>
    <w:rsid w:val="00711ABC"/>
  </w:style>
  <w:style w:type="paragraph" w:customStyle="1" w:styleId="A27E22A5336F4A56B59B8218B0165B0D">
    <w:name w:val="A27E22A5336F4A56B59B8218B0165B0D"/>
    <w:rsid w:val="00711ABC"/>
  </w:style>
  <w:style w:type="paragraph" w:customStyle="1" w:styleId="8AD52BC2B29A43FA8A7D9AA1DD145B53">
    <w:name w:val="8AD52BC2B29A43FA8A7D9AA1DD145B53"/>
    <w:rsid w:val="00711ABC"/>
  </w:style>
  <w:style w:type="paragraph" w:customStyle="1" w:styleId="FB06882A443D455189A49095F1CFFEFF">
    <w:name w:val="FB06882A443D455189A49095F1CFFEFF"/>
    <w:rsid w:val="00711ABC"/>
  </w:style>
  <w:style w:type="paragraph" w:customStyle="1" w:styleId="D79E7133F04D4292BE5A1D722B6BDA53">
    <w:name w:val="D79E7133F04D4292BE5A1D722B6BDA53"/>
    <w:rsid w:val="00711ABC"/>
  </w:style>
  <w:style w:type="paragraph" w:customStyle="1" w:styleId="E77E794DC1C54BC2A1648B49A2244389">
    <w:name w:val="E77E794DC1C54BC2A1648B49A2244389"/>
    <w:rsid w:val="00711ABC"/>
  </w:style>
  <w:style w:type="paragraph" w:customStyle="1" w:styleId="856FE852BE2746259502ED7305866C14">
    <w:name w:val="856FE852BE2746259502ED7305866C14"/>
    <w:rsid w:val="00711ABC"/>
  </w:style>
  <w:style w:type="paragraph" w:customStyle="1" w:styleId="09272D58B0B2465C8D293E0647643770">
    <w:name w:val="09272D58B0B2465C8D293E0647643770"/>
    <w:rsid w:val="00711ABC"/>
  </w:style>
  <w:style w:type="paragraph" w:customStyle="1" w:styleId="DD596D7EF6B04514930ED5C68277E30C">
    <w:name w:val="DD596D7EF6B04514930ED5C68277E30C"/>
    <w:rsid w:val="00711ABC"/>
  </w:style>
  <w:style w:type="paragraph" w:customStyle="1" w:styleId="2C423031CB964EE9BF49D6E992BB887D">
    <w:name w:val="2C423031CB964EE9BF49D6E992BB887D"/>
    <w:rsid w:val="00711ABC"/>
  </w:style>
  <w:style w:type="paragraph" w:customStyle="1" w:styleId="205789C0F88C4FD9A23198B3B28A5EA2">
    <w:name w:val="205789C0F88C4FD9A23198B3B28A5EA2"/>
    <w:rsid w:val="00711ABC"/>
  </w:style>
  <w:style w:type="paragraph" w:customStyle="1" w:styleId="0F87086BE2A94739AD763E8C879FF3CA">
    <w:name w:val="0F87086BE2A94739AD763E8C879FF3CA"/>
    <w:rsid w:val="00711ABC"/>
  </w:style>
  <w:style w:type="paragraph" w:customStyle="1" w:styleId="9ECA13B8147741099FC3FAFAFBBA8788">
    <w:name w:val="9ECA13B8147741099FC3FAFAFBBA8788"/>
    <w:rsid w:val="00711ABC"/>
  </w:style>
  <w:style w:type="paragraph" w:customStyle="1" w:styleId="51A7E0EF34F443AAAE8511EF89D669DC">
    <w:name w:val="51A7E0EF34F443AAAE8511EF89D669DC"/>
    <w:rsid w:val="00711ABC"/>
  </w:style>
  <w:style w:type="paragraph" w:customStyle="1" w:styleId="D5D7DC09567E4A44A462A7ECDFF4544E">
    <w:name w:val="D5D7DC09567E4A44A462A7ECDFF4544E"/>
    <w:rsid w:val="00711ABC"/>
  </w:style>
  <w:style w:type="paragraph" w:customStyle="1" w:styleId="4D51285751084162B2A1BFB470F7B651">
    <w:name w:val="4D51285751084162B2A1BFB470F7B651"/>
    <w:rsid w:val="00711ABC"/>
  </w:style>
  <w:style w:type="paragraph" w:customStyle="1" w:styleId="51016340CD47469588EC72D5BCD5BA3B">
    <w:name w:val="51016340CD47469588EC72D5BCD5BA3B"/>
    <w:rsid w:val="00711ABC"/>
  </w:style>
  <w:style w:type="paragraph" w:customStyle="1" w:styleId="0A3041D4698E49F4A81FFF297B9876F0">
    <w:name w:val="0A3041D4698E49F4A81FFF297B9876F0"/>
    <w:rsid w:val="00711ABC"/>
  </w:style>
  <w:style w:type="paragraph" w:customStyle="1" w:styleId="DAB62FE828914C87A947F5F92FC8FBD4">
    <w:name w:val="DAB62FE828914C87A947F5F92FC8FBD4"/>
    <w:rsid w:val="00711ABC"/>
  </w:style>
  <w:style w:type="paragraph" w:customStyle="1" w:styleId="E2EE6FFB4E9645BFB2EA9BF998E36CE9">
    <w:name w:val="E2EE6FFB4E9645BFB2EA9BF998E36CE9"/>
    <w:rsid w:val="00711ABC"/>
  </w:style>
  <w:style w:type="paragraph" w:customStyle="1" w:styleId="07148A1D97414C488F997D89792416DE">
    <w:name w:val="07148A1D97414C488F997D89792416DE"/>
    <w:rsid w:val="00711ABC"/>
  </w:style>
  <w:style w:type="paragraph" w:customStyle="1" w:styleId="1179C8B7670840D7845A098D4B69D9E0">
    <w:name w:val="1179C8B7670840D7845A098D4B69D9E0"/>
    <w:rsid w:val="00711ABC"/>
  </w:style>
  <w:style w:type="paragraph" w:customStyle="1" w:styleId="383DD8A937204AF793B884569D3A0464">
    <w:name w:val="383DD8A937204AF793B884569D3A0464"/>
    <w:rsid w:val="00711ABC"/>
  </w:style>
  <w:style w:type="paragraph" w:customStyle="1" w:styleId="377C81E3139843B2A845D2FD1EFEAA2F">
    <w:name w:val="377C81E3139843B2A845D2FD1EFEAA2F"/>
    <w:rsid w:val="00711ABC"/>
  </w:style>
  <w:style w:type="paragraph" w:customStyle="1" w:styleId="FDA4D30C0B10454C82E67D8EE4143D01">
    <w:name w:val="FDA4D30C0B10454C82E67D8EE4143D01"/>
    <w:rsid w:val="00711ABC"/>
  </w:style>
  <w:style w:type="paragraph" w:customStyle="1" w:styleId="DFB37E77740C4B47A2B525492FBB2A95">
    <w:name w:val="DFB37E77740C4B47A2B525492FBB2A95"/>
    <w:rsid w:val="00711ABC"/>
  </w:style>
  <w:style w:type="paragraph" w:customStyle="1" w:styleId="F9B7DE71259C454DAE8FFFCB083455CF">
    <w:name w:val="F9B7DE71259C454DAE8FFFCB083455CF"/>
    <w:rsid w:val="00711ABC"/>
  </w:style>
  <w:style w:type="paragraph" w:customStyle="1" w:styleId="793C3CE2565F47EB9EF27C006E89ADBD">
    <w:name w:val="793C3CE2565F47EB9EF27C006E89ADBD"/>
    <w:rsid w:val="00711ABC"/>
  </w:style>
  <w:style w:type="paragraph" w:customStyle="1" w:styleId="00BF46F154C346E4BCD5149EC870F111">
    <w:name w:val="00BF46F154C346E4BCD5149EC870F111"/>
    <w:rsid w:val="00711ABC"/>
  </w:style>
  <w:style w:type="paragraph" w:customStyle="1" w:styleId="EEFFBDA15D2946CE864039C2A77F9832">
    <w:name w:val="EEFFBDA15D2946CE864039C2A77F9832"/>
    <w:rsid w:val="00711ABC"/>
  </w:style>
  <w:style w:type="paragraph" w:customStyle="1" w:styleId="C571DAF246E94680A8881A6D796515FC">
    <w:name w:val="C571DAF246E94680A8881A6D796515FC"/>
    <w:rsid w:val="00711ABC"/>
  </w:style>
  <w:style w:type="paragraph" w:customStyle="1" w:styleId="FE8103FB9CF84D77A273082A953F77C2">
    <w:name w:val="FE8103FB9CF84D77A273082A953F77C2"/>
    <w:rsid w:val="00711ABC"/>
  </w:style>
  <w:style w:type="paragraph" w:customStyle="1" w:styleId="341A8F29DF664B498BFAD42AD9CE67D0">
    <w:name w:val="341A8F29DF664B498BFAD42AD9CE67D0"/>
    <w:rsid w:val="00711ABC"/>
  </w:style>
  <w:style w:type="paragraph" w:customStyle="1" w:styleId="7DA42EF1849B49699397D92FFE5023FD">
    <w:name w:val="7DA42EF1849B49699397D92FFE5023FD"/>
    <w:rsid w:val="00711ABC"/>
  </w:style>
  <w:style w:type="paragraph" w:customStyle="1" w:styleId="A019976DB4B74C33AEFFBC1A441A976C">
    <w:name w:val="A019976DB4B74C33AEFFBC1A441A976C"/>
    <w:rsid w:val="00711ABC"/>
  </w:style>
  <w:style w:type="paragraph" w:customStyle="1" w:styleId="61129E27FCA54235A24B971A76600A7E">
    <w:name w:val="61129E27FCA54235A24B971A76600A7E"/>
    <w:rsid w:val="00711ABC"/>
  </w:style>
  <w:style w:type="paragraph" w:customStyle="1" w:styleId="D4375B991D0341538CFAD3526DFDBCED">
    <w:name w:val="D4375B991D0341538CFAD3526DFDBCED"/>
    <w:rsid w:val="00711ABC"/>
  </w:style>
  <w:style w:type="paragraph" w:customStyle="1" w:styleId="9262FE975D5B45BEAD5CBAA878E17592">
    <w:name w:val="9262FE975D5B45BEAD5CBAA878E17592"/>
    <w:rsid w:val="00711ABC"/>
  </w:style>
  <w:style w:type="paragraph" w:customStyle="1" w:styleId="99F084AC09CC4318874C174C9D9434EB">
    <w:name w:val="99F084AC09CC4318874C174C9D9434EB"/>
    <w:rsid w:val="00711ABC"/>
  </w:style>
  <w:style w:type="paragraph" w:customStyle="1" w:styleId="97D8C510E8984DC5A1DFB6BBB64183AC">
    <w:name w:val="97D8C510E8984DC5A1DFB6BBB64183AC"/>
    <w:rsid w:val="00711ABC"/>
  </w:style>
  <w:style w:type="paragraph" w:customStyle="1" w:styleId="7EADCE8DE2574403902D634767B78D93">
    <w:name w:val="7EADCE8DE2574403902D634767B78D93"/>
    <w:rsid w:val="00711ABC"/>
  </w:style>
  <w:style w:type="paragraph" w:customStyle="1" w:styleId="EED72D26C42C4CEA84869E4EE01BB108">
    <w:name w:val="EED72D26C42C4CEA84869E4EE01BB108"/>
    <w:rsid w:val="00711ABC"/>
  </w:style>
  <w:style w:type="paragraph" w:customStyle="1" w:styleId="BCD009238E5B4728927D3805E7A63A77">
    <w:name w:val="BCD009238E5B4728927D3805E7A63A77"/>
    <w:rsid w:val="007A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69FEF-65F0-4166-B87D-25C0B8D0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15</cp:revision>
  <dcterms:created xsi:type="dcterms:W3CDTF">2021-03-17T10:13:00Z</dcterms:created>
  <dcterms:modified xsi:type="dcterms:W3CDTF">2021-03-17T10:21:00Z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